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BB0A" w14:textId="0F160C1D" w:rsidR="00614AC2" w:rsidRDefault="00444D2F" w:rsidP="00485F47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 xml:space="preserve">Programování </w:t>
      </w:r>
      <w:proofErr w:type="spellStart"/>
      <w:r>
        <w:rPr>
          <w:rFonts w:eastAsia="Times New Roman"/>
          <w:lang w:eastAsia="cs-CZ"/>
        </w:rPr>
        <w:t>Micro:bit</w:t>
      </w:r>
      <w:proofErr w:type="spellEnd"/>
      <w:r>
        <w:rPr>
          <w:rFonts w:eastAsia="Times New Roman"/>
          <w:lang w:eastAsia="cs-CZ"/>
        </w:rPr>
        <w:t xml:space="preserve"> pro </w:t>
      </w:r>
      <w:r w:rsidR="00335923">
        <w:rPr>
          <w:rFonts w:eastAsia="Times New Roman"/>
          <w:lang w:eastAsia="cs-CZ"/>
        </w:rPr>
        <w:t>S</w:t>
      </w:r>
      <w:r>
        <w:rPr>
          <w:rFonts w:eastAsia="Times New Roman"/>
          <w:lang w:eastAsia="cs-CZ"/>
        </w:rPr>
        <w:t>Š</w:t>
      </w:r>
    </w:p>
    <w:p w14:paraId="4EA9479F" w14:textId="5B6B956A" w:rsidR="00444D2F" w:rsidRPr="00444D2F" w:rsidRDefault="00444D2F" w:rsidP="00444D2F">
      <w:pPr>
        <w:rPr>
          <w:lang w:eastAsia="cs-CZ"/>
        </w:rPr>
      </w:pPr>
      <w:r>
        <w:rPr>
          <w:lang w:eastAsia="cs-CZ"/>
        </w:rPr>
        <w:t xml:space="preserve">Cílem workshopu je představit vývojovou destičku BBC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primárně určenou pro výuku programování na základní i střední škole. V našem kurzu se zaměříme na programovací jazyk </w:t>
      </w:r>
      <w:proofErr w:type="spellStart"/>
      <w:r>
        <w:rPr>
          <w:lang w:eastAsia="cs-CZ"/>
        </w:rPr>
        <w:t>Micro</w:t>
      </w:r>
      <w:r w:rsidR="00335923">
        <w:rPr>
          <w:lang w:eastAsia="cs-CZ"/>
        </w:rPr>
        <w:t>Python</w:t>
      </w:r>
      <w:proofErr w:type="spellEnd"/>
      <w:r w:rsidR="00335923">
        <w:rPr>
          <w:lang w:eastAsia="cs-CZ"/>
        </w:rPr>
        <w:t xml:space="preserve"> jako podmnožinu jazyka Python</w:t>
      </w:r>
      <w:r>
        <w:rPr>
          <w:lang w:eastAsia="cs-CZ"/>
        </w:rPr>
        <w:t xml:space="preserve">. Začneme od úplných základů, ale postupně se přeneseme až k možnosti komunikace dvou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 a ukážeme si práci ve dvojici anebo i ve větší skupině. Finálním produktem by mělo být vytvoření zabezpečovacího zařízení tvořeného dvěma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z nichž jeden </w:t>
      </w:r>
      <w:r w:rsidR="00B27091">
        <w:rPr>
          <w:lang w:eastAsia="cs-CZ"/>
        </w:rPr>
        <w:t xml:space="preserve">má funkci sensoru a druhý hlásiče. </w:t>
      </w:r>
      <w:r>
        <w:rPr>
          <w:lang w:eastAsia="cs-CZ"/>
        </w:rPr>
        <w:t xml:space="preserve"> </w:t>
      </w:r>
    </w:p>
    <w:p w14:paraId="30F21B03" w14:textId="53CBCCED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t>Základní instrukce</w:t>
      </w:r>
    </w:p>
    <w:p w14:paraId="5CFF2483" w14:textId="3ECAC37B" w:rsidR="00D0300E" w:rsidRDefault="00D0300E" w:rsidP="00407D41">
      <w:pPr>
        <w:pStyle w:val="INFO"/>
        <w:rPr>
          <w:lang w:eastAsia="cs-CZ"/>
        </w:rPr>
      </w:pPr>
      <w:r>
        <w:rPr>
          <w:lang w:eastAsia="cs-CZ"/>
        </w:rPr>
        <w:t xml:space="preserve">Tento kurz je doporučován pro žáky </w:t>
      </w:r>
      <w:r w:rsidR="00335923">
        <w:rPr>
          <w:lang w:eastAsia="cs-CZ"/>
        </w:rPr>
        <w:t>prvního nebo druhého ročníku středních</w:t>
      </w:r>
      <w:r>
        <w:rPr>
          <w:lang w:eastAsia="cs-CZ"/>
        </w:rPr>
        <w:t xml:space="preserve"> škol </w:t>
      </w:r>
      <w:r w:rsidR="00335923">
        <w:rPr>
          <w:lang w:eastAsia="cs-CZ"/>
        </w:rPr>
        <w:t>a</w:t>
      </w:r>
      <w:r>
        <w:rPr>
          <w:lang w:eastAsia="cs-CZ"/>
        </w:rPr>
        <w:t xml:space="preserve">nebo </w:t>
      </w:r>
      <w:r w:rsidR="00335923">
        <w:rPr>
          <w:lang w:eastAsia="cs-CZ"/>
        </w:rPr>
        <w:t>vyšší</w:t>
      </w:r>
      <w:r>
        <w:rPr>
          <w:lang w:eastAsia="cs-CZ"/>
        </w:rPr>
        <w:t xml:space="preserve"> ročníky osmiletých gymnázií. </w:t>
      </w:r>
      <w:r w:rsidR="00335923">
        <w:rPr>
          <w:lang w:eastAsia="cs-CZ"/>
        </w:rPr>
        <w:t>Je doporučen zejména pro studenty</w:t>
      </w:r>
      <w:r>
        <w:rPr>
          <w:lang w:eastAsia="cs-CZ"/>
        </w:rPr>
        <w:t xml:space="preserve"> technických škol</w:t>
      </w:r>
      <w:r w:rsidR="00262BF4">
        <w:rPr>
          <w:lang w:eastAsia="cs-CZ"/>
        </w:rPr>
        <w:t xml:space="preserve"> a gymnázií</w:t>
      </w:r>
      <w:r>
        <w:rPr>
          <w:lang w:eastAsia="cs-CZ"/>
        </w:rPr>
        <w:t xml:space="preserve">. </w:t>
      </w:r>
      <w:r w:rsidR="00335923">
        <w:rPr>
          <w:lang w:eastAsia="cs-CZ"/>
        </w:rPr>
        <w:t xml:space="preserve">Zejména u technických škol je dobré počítat ještě s nějakou složitější platformou např. </w:t>
      </w:r>
      <w:proofErr w:type="spellStart"/>
      <w:r w:rsidR="00335923">
        <w:rPr>
          <w:lang w:eastAsia="cs-CZ"/>
        </w:rPr>
        <w:t>Arduinem</w:t>
      </w:r>
      <w:proofErr w:type="spellEnd"/>
      <w:r w:rsidR="00335923">
        <w:rPr>
          <w:lang w:eastAsia="cs-CZ"/>
        </w:rPr>
        <w:t>.</w:t>
      </w:r>
    </w:p>
    <w:p w14:paraId="1FDEBED0" w14:textId="1680678B" w:rsidR="00262BF4" w:rsidRDefault="00197C55" w:rsidP="00262BF4">
      <w:pPr>
        <w:pStyle w:val="POZOR"/>
        <w:rPr>
          <w:lang w:eastAsia="cs-CZ"/>
        </w:rPr>
      </w:pPr>
      <w:r>
        <w:rPr>
          <w:lang w:eastAsia="cs-CZ"/>
        </w:rPr>
        <w:t>Časová dotace tohoto kurzu nemůže být zcela jednoznačná. Závisí na tom, zda se studenti již seznámili s programováním a zda již mají nějaké zkušenosti s </w:t>
      </w:r>
      <w:proofErr w:type="spellStart"/>
      <w:r>
        <w:rPr>
          <w:lang w:eastAsia="cs-CZ"/>
        </w:rPr>
        <w:t>Micro:bitem</w:t>
      </w:r>
      <w:proofErr w:type="spellEnd"/>
      <w:r>
        <w:rPr>
          <w:lang w:eastAsia="cs-CZ"/>
        </w:rPr>
        <w:t>. Učitel by měl nejprve prostudovat všechny materiály dané k tomuto kurzu a pak se sám rozhodnout</w:t>
      </w:r>
      <w:r w:rsidR="00C6425D">
        <w:rPr>
          <w:lang w:eastAsia="cs-CZ"/>
        </w:rPr>
        <w:t xml:space="preserve">, kolik času kurzu věnovat. </w:t>
      </w:r>
    </w:p>
    <w:p w14:paraId="5AB16829" w14:textId="70FB7DCD" w:rsidR="00197C55" w:rsidRDefault="00262BF4" w:rsidP="00D0300E">
      <w:pPr>
        <w:rPr>
          <w:lang w:eastAsia="cs-CZ"/>
        </w:rPr>
      </w:pPr>
      <w:r>
        <w:rPr>
          <w:lang w:eastAsia="cs-CZ"/>
        </w:rPr>
        <w:t xml:space="preserve">Zde předkládám doporučený průběh a časovou dotaci. </w:t>
      </w:r>
      <w:r w:rsidR="00197C55">
        <w:rPr>
          <w:lang w:eastAsia="cs-CZ"/>
        </w:rPr>
        <w:t>Kurz lze rozčlenit do čtyř částí:</w:t>
      </w:r>
    </w:p>
    <w:p w14:paraId="42D209AD" w14:textId="77777777" w:rsidR="00197C55" w:rsidRDefault="00197C55" w:rsidP="00197C55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Práce s výstupy – výstup na displej a přehrávání zvuku. </w:t>
      </w:r>
    </w:p>
    <w:p w14:paraId="76EA5F38" w14:textId="39F1EF03" w:rsidR="00197C55" w:rsidRDefault="00197C55" w:rsidP="00197C5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Pokud již proběhl nějaký kurz </w:t>
      </w:r>
      <w:proofErr w:type="spellStart"/>
      <w:r>
        <w:rPr>
          <w:lang w:eastAsia="cs-CZ"/>
        </w:rPr>
        <w:t>Micro</w:t>
      </w:r>
      <w:r w:rsidR="00335923">
        <w:rPr>
          <w:lang w:eastAsia="cs-CZ"/>
        </w:rPr>
        <w:t>Pythonu</w:t>
      </w:r>
      <w:proofErr w:type="spellEnd"/>
      <w:r w:rsidR="00335923">
        <w:rPr>
          <w:lang w:eastAsia="cs-CZ"/>
        </w:rPr>
        <w:t xml:space="preserve"> na </w:t>
      </w:r>
      <w:proofErr w:type="spellStart"/>
      <w:r w:rsidR="00335923">
        <w:rPr>
          <w:lang w:eastAsia="cs-CZ"/>
        </w:rPr>
        <w:t>Micro:bitu</w:t>
      </w:r>
      <w:proofErr w:type="spellEnd"/>
      <w:r>
        <w:rPr>
          <w:lang w:eastAsia="cs-CZ"/>
        </w:rPr>
        <w:t xml:space="preserve">, je možné tuto část přeskočit nebo minimalizovat. </w:t>
      </w:r>
    </w:p>
    <w:p w14:paraId="349DB8C3" w14:textId="430EEC0E" w:rsidR="00197C55" w:rsidRDefault="00197C55" w:rsidP="00197C5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Pokud žáci již měli nějaké programování, pak postačí jedna vyučovací hodina (45 minut)</w:t>
      </w:r>
    </w:p>
    <w:p w14:paraId="57EDBC1C" w14:textId="3F802999" w:rsidR="00197C55" w:rsidRDefault="00197C55" w:rsidP="00197C55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Pokud žáci ještě neměli programování a neznají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, pak doporučuji dvě vyučovací hodiny. </w:t>
      </w:r>
    </w:p>
    <w:p w14:paraId="32C8B257" w14:textId="70B49600" w:rsidR="00C6425D" w:rsidRDefault="00C6425D" w:rsidP="00C6425D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Práce se vstupy</w:t>
      </w:r>
      <w:r w:rsidR="002B197D">
        <w:rPr>
          <w:lang w:eastAsia="cs-CZ"/>
        </w:rPr>
        <w:t xml:space="preserve"> </w:t>
      </w:r>
      <w:r>
        <w:rPr>
          <w:lang w:eastAsia="cs-CZ"/>
        </w:rPr>
        <w:t>– stisk tlačítka, detekce pohybu, magnetického pole, zvuku, světla, měření teploty.</w:t>
      </w:r>
    </w:p>
    <w:p w14:paraId="5C7F38E8" w14:textId="0BD13A68" w:rsidR="00C6425D" w:rsidRDefault="00C6425D" w:rsidP="00C6425D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 xml:space="preserve">Pokud žáci znají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a programovali, postačí jedna vyučovací hodina. Pozor, pokud znají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V1, u nového typu jsou některé věci navíc.</w:t>
      </w:r>
    </w:p>
    <w:p w14:paraId="0AF41494" w14:textId="76DCD7BC" w:rsidR="00C6425D" w:rsidRDefault="00C6425D" w:rsidP="00C6425D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Ve všech ostatních případech doporučuji dvě vyučovací hodiny.</w:t>
      </w:r>
      <w:r w:rsidR="009F5507">
        <w:rPr>
          <w:lang w:eastAsia="cs-CZ"/>
        </w:rPr>
        <w:t xml:space="preserve"> Je nutné probrat podmíněné příkazy.</w:t>
      </w:r>
    </w:p>
    <w:p w14:paraId="14C6BB45" w14:textId="6325DDE5" w:rsidR="009F5507" w:rsidRDefault="009F5507" w:rsidP="009F5507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 xml:space="preserve">Komunikace mezi dvěma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– posílání zpráv mezi dvěma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pomocí vestavěného </w:t>
      </w:r>
      <w:proofErr w:type="spellStart"/>
      <w:r>
        <w:rPr>
          <w:lang w:eastAsia="cs-CZ"/>
        </w:rPr>
        <w:t>radio</w:t>
      </w:r>
      <w:proofErr w:type="spellEnd"/>
      <w:r>
        <w:rPr>
          <w:lang w:eastAsia="cs-CZ"/>
        </w:rPr>
        <w:t xml:space="preserve"> modulu. Bezpečnost této komunikace.</w:t>
      </w:r>
    </w:p>
    <w:p w14:paraId="594F39FB" w14:textId="6784726D" w:rsidR="009F5507" w:rsidRDefault="009F5507" w:rsidP="009F5507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Pokud s tímto žáci již pracovali je možné tuto pasáž zcela přeskočit.</w:t>
      </w:r>
    </w:p>
    <w:p w14:paraId="5F26AA12" w14:textId="3EBE894F" w:rsidR="009F5507" w:rsidRDefault="009F5507" w:rsidP="009F5507">
      <w:pPr>
        <w:pStyle w:val="Odstavecseseznamem"/>
        <w:numPr>
          <w:ilvl w:val="1"/>
          <w:numId w:val="4"/>
        </w:numPr>
        <w:rPr>
          <w:lang w:eastAsia="cs-CZ"/>
        </w:rPr>
      </w:pPr>
      <w:r>
        <w:rPr>
          <w:lang w:eastAsia="cs-CZ"/>
        </w:rPr>
        <w:t>Jinak doporučuji jednu vyučovací hodinu.</w:t>
      </w:r>
    </w:p>
    <w:p w14:paraId="2EA683DA" w14:textId="5931D836" w:rsidR="009F5507" w:rsidRDefault="009F5507" w:rsidP="009F5507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Samotná tvorba zabezpečovacího zařízení, je už pro všechny stejná. Doporučuji nejméně dvě vyučovací hodiny. V první hodině učitel zvolí jednu z možností zabezpečení a společně s žáky jej zkonstruuje. Ve druhé a případně dalších žáci samostatně pracují na svých projektech. Je zde možnost přidání jedné nebo více hodin, kdy žáci budou své projekty představovat ostatním.</w:t>
      </w:r>
    </w:p>
    <w:p w14:paraId="684069C1" w14:textId="620ECDCD" w:rsidR="009F5507" w:rsidRDefault="009F5507" w:rsidP="009F5507">
      <w:pPr>
        <w:ind w:left="360"/>
        <w:rPr>
          <w:lang w:eastAsia="cs-CZ"/>
        </w:rPr>
      </w:pPr>
      <w:r>
        <w:rPr>
          <w:lang w:eastAsia="cs-CZ"/>
        </w:rPr>
        <w:lastRenderedPageBreak/>
        <w:t xml:space="preserve">Minimální </w:t>
      </w:r>
      <w:r w:rsidR="009B1D6E">
        <w:rPr>
          <w:lang w:eastAsia="cs-CZ"/>
        </w:rPr>
        <w:t>doba,</w:t>
      </w:r>
      <w:r>
        <w:rPr>
          <w:lang w:eastAsia="cs-CZ"/>
        </w:rPr>
        <w:t xml:space="preserve"> za kterou lze tento výukový balík absolvovat je tedy dvě vyučovací hodiny – první hodina části 1 až 3, druhá hodina část 4. </w:t>
      </w:r>
      <w:r w:rsidR="00407D41">
        <w:rPr>
          <w:lang w:eastAsia="cs-CZ"/>
        </w:rPr>
        <w:t>D</w:t>
      </w:r>
      <w:r>
        <w:rPr>
          <w:lang w:eastAsia="cs-CZ"/>
        </w:rPr>
        <w:t>oporučený počet je osm hodin (2, 2, 1, 3) včetně představení projektů. Je třeba počítat s možností, že za běhu bude nutné přidat či ubrat hodiny.</w:t>
      </w:r>
    </w:p>
    <w:p w14:paraId="6FABA126" w14:textId="2169EB44" w:rsidR="009B1D6E" w:rsidRDefault="009B1D6E" w:rsidP="009F5507">
      <w:pPr>
        <w:ind w:left="360"/>
        <w:rPr>
          <w:lang w:eastAsia="cs-CZ"/>
        </w:rPr>
      </w:pPr>
      <w:r>
        <w:rPr>
          <w:lang w:eastAsia="cs-CZ"/>
        </w:rPr>
        <w:t>Pro části 1 až 3 a první hodinu části 4. je vhodnou metodou výuky výklad spojený se samostatnou prací žáků v hodině. Učitel by měl vždy část látky vysvětlit a pak nechat žáky, aby si vše vyzkoušeli a přišli případně na další možnosti.</w:t>
      </w:r>
    </w:p>
    <w:p w14:paraId="777343A0" w14:textId="24C161D2" w:rsidR="009B1D6E" w:rsidRDefault="009B1D6E" w:rsidP="009F5507">
      <w:pPr>
        <w:ind w:left="360"/>
        <w:rPr>
          <w:lang w:eastAsia="cs-CZ"/>
        </w:rPr>
      </w:pPr>
      <w:r>
        <w:rPr>
          <w:lang w:eastAsia="cs-CZ"/>
        </w:rPr>
        <w:t xml:space="preserve">Je třeba počítat rovněž s tím, že od části 3 dále by žáci měli pracovat v ideálně dvoučlenných týmech, pokud je málo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 tak vícečlenných tak, aby v každém týmu byly nejméně dva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>.</w:t>
      </w:r>
    </w:p>
    <w:p w14:paraId="6A0E8DD0" w14:textId="1CDAAAD8" w:rsidR="009B1D6E" w:rsidRDefault="009B1D6E" w:rsidP="009F5507">
      <w:pPr>
        <w:ind w:left="360"/>
        <w:rPr>
          <w:lang w:eastAsia="cs-CZ"/>
        </w:rPr>
      </w:pPr>
      <w:r>
        <w:rPr>
          <w:lang w:eastAsia="cs-CZ"/>
        </w:rPr>
        <w:t>V závěrečných hodinách pak lze s úspěchem použít projektovou výuku, kdy žáci buď dostanou přidělené téma nebo si jej zcela sami zvolí. V poslední hodině by každý tým měl prezentovat své funkční zabezpečovací zařízení a předvést jeho přednosti a slabiny.</w:t>
      </w:r>
    </w:p>
    <w:p w14:paraId="0BD8EDA6" w14:textId="464A96C9" w:rsidR="009B1D6E" w:rsidRDefault="009B1D6E" w:rsidP="00407D41">
      <w:pPr>
        <w:pStyle w:val="INFO"/>
        <w:rPr>
          <w:lang w:eastAsia="cs-CZ"/>
        </w:rPr>
      </w:pPr>
      <w:r>
        <w:rPr>
          <w:lang w:eastAsia="cs-CZ"/>
        </w:rPr>
        <w:t xml:space="preserve">Pro výuku je doporučen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verze 2 (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V2). Nejlépe pro každého žáka jeden. Doporučuji vybavit se navíc USB kabely a držáky </w:t>
      </w:r>
      <w:proofErr w:type="spellStart"/>
      <w:r>
        <w:rPr>
          <w:lang w:eastAsia="cs-CZ"/>
        </w:rPr>
        <w:t>batrií</w:t>
      </w:r>
      <w:proofErr w:type="spellEnd"/>
      <w:r>
        <w:rPr>
          <w:lang w:eastAsia="cs-CZ"/>
        </w:rPr>
        <w:t xml:space="preserve"> pro běh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mimo počítač. To lze pořídit v kompletu za cca. 550 Kč. </w:t>
      </w:r>
      <w:r w:rsidR="004B09E8">
        <w:rPr>
          <w:lang w:eastAsia="cs-CZ"/>
        </w:rPr>
        <w:t xml:space="preserve">Nakoupit lze například </w:t>
      </w:r>
      <w:hyperlink r:id="rId6" w:history="1">
        <w:r w:rsidR="004B09E8" w:rsidRPr="004B09E8">
          <w:rPr>
            <w:rStyle w:val="Hypertextovodkaz"/>
            <w:lang w:eastAsia="cs-CZ"/>
          </w:rPr>
          <w:t>zde</w:t>
        </w:r>
      </w:hyperlink>
      <w:r w:rsidR="004B09E8">
        <w:rPr>
          <w:lang w:eastAsia="cs-CZ"/>
        </w:rPr>
        <w:t xml:space="preserve">. </w:t>
      </w:r>
      <w:r>
        <w:rPr>
          <w:lang w:eastAsia="cs-CZ"/>
        </w:rPr>
        <w:t xml:space="preserve">Současně doporučuji </w:t>
      </w:r>
      <w:r w:rsidR="004B09E8">
        <w:rPr>
          <w:lang w:eastAsia="cs-CZ"/>
        </w:rPr>
        <w:t>vybavit</w:t>
      </w:r>
      <w:r>
        <w:rPr>
          <w:lang w:eastAsia="cs-CZ"/>
        </w:rPr>
        <w:t xml:space="preserve"> se náhradními AAA bateriemi.</w:t>
      </w:r>
    </w:p>
    <w:p w14:paraId="042DBF2C" w14:textId="544B145E" w:rsidR="004B09E8" w:rsidRDefault="004B09E8" w:rsidP="009F5507">
      <w:pPr>
        <w:ind w:left="360"/>
        <w:rPr>
          <w:lang w:eastAsia="cs-CZ"/>
        </w:rPr>
      </w:pPr>
      <w:r>
        <w:rPr>
          <w:lang w:eastAsia="cs-CZ"/>
        </w:rPr>
        <w:t xml:space="preserve">Máme-li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V1 je nutné řešit audio výstup tak jak je to popsáno v učebnici níže. V tom případě budete potřebovat dva kabely s krokodýlky pro každého a nějaký zdroj zvuku, např. sluchátka.</w:t>
      </w:r>
    </w:p>
    <w:p w14:paraId="024EE685" w14:textId="022C5C80" w:rsidR="009B1D6E" w:rsidRDefault="00407D41" w:rsidP="009F5507">
      <w:pPr>
        <w:ind w:left="360"/>
        <w:rPr>
          <w:lang w:eastAsia="cs-CZ"/>
        </w:rPr>
      </w:pPr>
      <w:r>
        <w:rPr>
          <w:lang w:eastAsia="cs-CZ"/>
        </w:rPr>
        <w:t xml:space="preserve">Pro výuku použijeme programovací jazyk </w:t>
      </w:r>
      <w:proofErr w:type="spellStart"/>
      <w:r w:rsidR="001037FC">
        <w:rPr>
          <w:lang w:eastAsia="cs-CZ"/>
        </w:rPr>
        <w:t>MicroPython</w:t>
      </w:r>
      <w:proofErr w:type="spellEnd"/>
      <w:r w:rsidR="001037FC">
        <w:rPr>
          <w:lang w:eastAsia="cs-CZ"/>
        </w:rPr>
        <w:t>,</w:t>
      </w:r>
      <w:r>
        <w:rPr>
          <w:lang w:eastAsia="cs-CZ"/>
        </w:rPr>
        <w:t xml:space="preserve"> který je </w:t>
      </w:r>
      <w:r w:rsidR="001037FC">
        <w:rPr>
          <w:lang w:eastAsia="cs-CZ"/>
        </w:rPr>
        <w:t>podmnožinou jazyka Python. Pro Editor, ve kterém budeme psát programy máme dvě možnosti</w:t>
      </w:r>
      <w:r w:rsidR="009B1D6E">
        <w:rPr>
          <w:lang w:eastAsia="cs-CZ"/>
        </w:rPr>
        <w:t>:</w:t>
      </w:r>
    </w:p>
    <w:p w14:paraId="6841C989" w14:textId="05D6B7C7" w:rsidR="00B7607C" w:rsidRDefault="001037FC" w:rsidP="00B7607C">
      <w:pPr>
        <w:pStyle w:val="Odstavecseseznamem"/>
        <w:numPr>
          <w:ilvl w:val="0"/>
          <w:numId w:val="5"/>
        </w:numPr>
        <w:rPr>
          <w:lang w:eastAsia="cs-CZ"/>
        </w:rPr>
      </w:pPr>
      <w:proofErr w:type="spellStart"/>
      <w:r>
        <w:rPr>
          <w:lang w:eastAsia="cs-CZ"/>
        </w:rPr>
        <w:t>Thonny</w:t>
      </w:r>
      <w:proofErr w:type="spellEnd"/>
      <w:r>
        <w:rPr>
          <w:lang w:eastAsia="cs-CZ"/>
        </w:rPr>
        <w:t xml:space="preserve"> – podle </w:t>
      </w:r>
      <w:r w:rsidR="002375A5">
        <w:rPr>
          <w:lang w:eastAsia="cs-CZ"/>
        </w:rPr>
        <w:t>mě</w:t>
      </w:r>
      <w:r>
        <w:rPr>
          <w:lang w:eastAsia="cs-CZ"/>
        </w:rPr>
        <w:t xml:space="preserve"> lepší volba. Umožňuje program pouze vzdáleně spustit na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bez ukládání na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. Ukládání na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je ale možné též. To se hodí např. při testování zvuku – po stisku reset zvuk skončí.</w:t>
      </w:r>
      <w:r w:rsidR="007A6C63">
        <w:rPr>
          <w:lang w:eastAsia="cs-CZ"/>
        </w:rPr>
        <w:t xml:space="preserve"> Na druhou stranu není zde kontrola syntaxe.</w:t>
      </w:r>
    </w:p>
    <w:p w14:paraId="3521C524" w14:textId="1464E463" w:rsidR="001037FC" w:rsidRDefault="001037FC" w:rsidP="00B7607C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Mu</w:t>
      </w:r>
      <w:r w:rsidR="007A6C63">
        <w:rPr>
          <w:lang w:eastAsia="cs-CZ"/>
        </w:rPr>
        <w:t xml:space="preserve"> – Umožňuje kontrolu syntaxe, ale program musí být před spuštěním na </w:t>
      </w:r>
      <w:proofErr w:type="spellStart"/>
      <w:r w:rsidR="007A6C63">
        <w:rPr>
          <w:lang w:eastAsia="cs-CZ"/>
        </w:rPr>
        <w:t>micro:bit</w:t>
      </w:r>
      <w:proofErr w:type="spellEnd"/>
      <w:r w:rsidR="007A6C63">
        <w:rPr>
          <w:lang w:eastAsia="cs-CZ"/>
        </w:rPr>
        <w:t xml:space="preserve"> uložen.</w:t>
      </w:r>
    </w:p>
    <w:p w14:paraId="7D9A5D36" w14:textId="4E141E7A" w:rsidR="007A6C63" w:rsidRDefault="007A6C63" w:rsidP="007A6C63">
      <w:pPr>
        <w:ind w:left="360"/>
        <w:rPr>
          <w:lang w:eastAsia="cs-CZ"/>
        </w:rPr>
      </w:pPr>
      <w:r>
        <w:rPr>
          <w:lang w:eastAsia="cs-CZ"/>
        </w:rPr>
        <w:t xml:space="preserve">Z hlediska popsaných programů je zcela jedni, který z editorů si zvolíte. </w:t>
      </w:r>
    </w:p>
    <w:p w14:paraId="1A852BDF" w14:textId="22B2801F" w:rsidR="00F73A49" w:rsidRDefault="00F73A49" w:rsidP="00F73A49">
      <w:pPr>
        <w:ind w:left="360"/>
        <w:rPr>
          <w:lang w:eastAsia="cs-CZ"/>
        </w:rPr>
      </w:pPr>
      <w:r>
        <w:rPr>
          <w:lang w:eastAsia="cs-CZ"/>
        </w:rPr>
        <w:t>Co se týče podkladů pro výuku</w:t>
      </w:r>
      <w:r w:rsidR="004B09E8">
        <w:rPr>
          <w:lang w:eastAsia="cs-CZ"/>
        </w:rPr>
        <w:t>, máme několik možností.</w:t>
      </w:r>
    </w:p>
    <w:p w14:paraId="34E9DF2F" w14:textId="4805E857" w:rsidR="004B09E8" w:rsidRDefault="004B09E8" w:rsidP="00F73A49">
      <w:pPr>
        <w:ind w:left="360"/>
        <w:rPr>
          <w:lang w:eastAsia="cs-CZ"/>
        </w:rPr>
      </w:pPr>
      <w:r>
        <w:rPr>
          <w:lang w:eastAsia="cs-CZ"/>
        </w:rPr>
        <w:t xml:space="preserve">Česká učebnice vypracovaná v rámci projektu </w:t>
      </w:r>
      <w:hyperlink r:id="rId7" w:history="1">
        <w:proofErr w:type="spellStart"/>
        <w:r w:rsidRPr="004B09E8">
          <w:rPr>
            <w:rStyle w:val="Hypertextovodkaz"/>
            <w:lang w:eastAsia="cs-CZ"/>
          </w:rPr>
          <w:t>iMyšlení</w:t>
        </w:r>
        <w:proofErr w:type="spellEnd"/>
      </w:hyperlink>
      <w:r>
        <w:rPr>
          <w:lang w:eastAsia="cs-CZ"/>
        </w:rPr>
        <w:t xml:space="preserve"> s názvem </w:t>
      </w:r>
      <w:r w:rsidR="00241D5B">
        <w:t xml:space="preserve"> </w:t>
      </w:r>
      <w:hyperlink r:id="rId8" w:history="1">
        <w:r w:rsidR="00241D5B" w:rsidRPr="00241D5B">
          <w:rPr>
            <w:rStyle w:val="Hypertextovodkaz"/>
          </w:rPr>
          <w:t xml:space="preserve">Robotika pro střední školy: programujeme </w:t>
        </w:r>
        <w:proofErr w:type="spellStart"/>
        <w:r w:rsidR="00241D5B" w:rsidRPr="00241D5B">
          <w:rPr>
            <w:rStyle w:val="Hypertextovodkaz"/>
          </w:rPr>
          <w:t>Micro:bit</w:t>
        </w:r>
        <w:proofErr w:type="spellEnd"/>
        <w:r w:rsidR="00241D5B" w:rsidRPr="00241D5B">
          <w:rPr>
            <w:rStyle w:val="Hypertextovodkaz"/>
          </w:rPr>
          <w:t xml:space="preserve"> pomocí Pythonu</w:t>
        </w:r>
      </w:hyperlink>
      <w:r w:rsidR="00241D5B">
        <w:t xml:space="preserve"> </w:t>
      </w:r>
      <w:r>
        <w:rPr>
          <w:lang w:eastAsia="cs-CZ"/>
        </w:rPr>
        <w:t>– to by měla být základní literatura pro tento projekt.</w:t>
      </w:r>
    </w:p>
    <w:p w14:paraId="62908432" w14:textId="29D3986D" w:rsidR="00241D5B" w:rsidRDefault="00241D5B" w:rsidP="00241D5B">
      <w:pPr>
        <w:ind w:left="360"/>
        <w:rPr>
          <w:lang w:eastAsia="cs-CZ"/>
        </w:rPr>
      </w:pPr>
      <w:r>
        <w:rPr>
          <w:lang w:eastAsia="cs-CZ"/>
        </w:rPr>
        <w:t xml:space="preserve">O </w:t>
      </w:r>
      <w:proofErr w:type="spellStart"/>
      <w:r>
        <w:rPr>
          <w:lang w:eastAsia="cs-CZ"/>
        </w:rPr>
        <w:t>MicroPythonu</w:t>
      </w:r>
      <w:proofErr w:type="spellEnd"/>
      <w:r>
        <w:rPr>
          <w:lang w:eastAsia="cs-CZ"/>
        </w:rPr>
        <w:t xml:space="preserve"> na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jsou následující stránky: </w:t>
      </w:r>
      <w:hyperlink r:id="rId9" w:history="1">
        <w:r>
          <w:rPr>
            <w:rStyle w:val="Hypertextovodkaz"/>
            <w:lang w:eastAsia="cs-CZ"/>
          </w:rPr>
          <w:t xml:space="preserve">BBC </w:t>
        </w:r>
        <w:proofErr w:type="spellStart"/>
        <w:r>
          <w:rPr>
            <w:rStyle w:val="Hypertextovodkaz"/>
            <w:lang w:eastAsia="cs-CZ"/>
          </w:rPr>
          <w:t>micro:bit</w:t>
        </w:r>
        <w:proofErr w:type="spellEnd"/>
        <w:r>
          <w:rPr>
            <w:rStyle w:val="Hypertextovodkaz"/>
            <w:lang w:eastAsia="cs-CZ"/>
          </w:rPr>
          <w:t xml:space="preserve"> </w:t>
        </w:r>
        <w:proofErr w:type="spellStart"/>
        <w:r>
          <w:rPr>
            <w:rStyle w:val="Hypertextovodkaz"/>
            <w:lang w:eastAsia="cs-CZ"/>
          </w:rPr>
          <w:t>MicroPython</w:t>
        </w:r>
        <w:proofErr w:type="spellEnd"/>
        <w:r>
          <w:rPr>
            <w:rStyle w:val="Hypertextovodkaz"/>
            <w:lang w:eastAsia="cs-CZ"/>
          </w:rPr>
          <w:t xml:space="preserve"> </w:t>
        </w:r>
        <w:proofErr w:type="spellStart"/>
        <w:r>
          <w:rPr>
            <w:rStyle w:val="Hypertextovodkaz"/>
            <w:lang w:eastAsia="cs-CZ"/>
          </w:rPr>
          <w:t>documentation</w:t>
        </w:r>
        <w:proofErr w:type="spellEnd"/>
      </w:hyperlink>
    </w:p>
    <w:p w14:paraId="519DC34A" w14:textId="737C4461" w:rsidR="004B09E8" w:rsidRDefault="004B09E8" w:rsidP="00241D5B">
      <w:pPr>
        <w:ind w:left="360"/>
        <w:rPr>
          <w:lang w:eastAsia="cs-CZ"/>
        </w:rPr>
      </w:pPr>
      <w:r>
        <w:rPr>
          <w:lang w:eastAsia="cs-CZ"/>
        </w:rPr>
        <w:t xml:space="preserve">Mnoho </w:t>
      </w:r>
      <w:r w:rsidR="00D73026">
        <w:rPr>
          <w:lang w:eastAsia="cs-CZ"/>
        </w:rPr>
        <w:t xml:space="preserve">dalších informací a návodů; </w:t>
      </w:r>
      <w:r>
        <w:rPr>
          <w:lang w:eastAsia="cs-CZ"/>
        </w:rPr>
        <w:t>včetně mnoha</w:t>
      </w:r>
      <w:r w:rsidR="00D73026">
        <w:rPr>
          <w:lang w:eastAsia="cs-CZ"/>
        </w:rPr>
        <w:t xml:space="preserve"> </w:t>
      </w:r>
      <w:r>
        <w:rPr>
          <w:lang w:eastAsia="cs-CZ"/>
        </w:rPr>
        <w:t xml:space="preserve">zajímavých projektů lze rovněž najít na adrese </w:t>
      </w:r>
      <w:hyperlink r:id="rId10" w:history="1">
        <w:r w:rsidRPr="004B09E8">
          <w:rPr>
            <w:rStyle w:val="Hypertextovodkaz"/>
            <w:lang w:eastAsia="cs-CZ"/>
          </w:rPr>
          <w:t>microbiti.cz</w:t>
        </w:r>
      </w:hyperlink>
      <w:r w:rsidR="00241D5B">
        <w:rPr>
          <w:lang w:eastAsia="cs-CZ"/>
        </w:rPr>
        <w:t xml:space="preserve">, anebo </w:t>
      </w:r>
      <w:r>
        <w:rPr>
          <w:lang w:eastAsia="cs-CZ"/>
        </w:rPr>
        <w:t xml:space="preserve">původní webové stránky projektu </w:t>
      </w:r>
      <w:hyperlink r:id="rId11" w:history="1">
        <w:r w:rsidRPr="004B09E8">
          <w:rPr>
            <w:rStyle w:val="Hypertextovodkaz"/>
            <w:lang w:eastAsia="cs-CZ"/>
          </w:rPr>
          <w:t xml:space="preserve">BBC </w:t>
        </w:r>
        <w:proofErr w:type="spellStart"/>
        <w:r w:rsidRPr="004B09E8">
          <w:rPr>
            <w:rStyle w:val="Hypertextovodkaz"/>
            <w:lang w:eastAsia="cs-CZ"/>
          </w:rPr>
          <w:t>Micro:bit</w:t>
        </w:r>
        <w:proofErr w:type="spellEnd"/>
      </w:hyperlink>
      <w:r>
        <w:rPr>
          <w:lang w:eastAsia="cs-CZ"/>
        </w:rPr>
        <w:t>.</w:t>
      </w:r>
    </w:p>
    <w:p w14:paraId="61B0A17F" w14:textId="77777777" w:rsidR="004B09E8" w:rsidRDefault="004B09E8" w:rsidP="00F73A49">
      <w:pPr>
        <w:ind w:left="360"/>
        <w:rPr>
          <w:lang w:eastAsia="cs-CZ"/>
        </w:rPr>
      </w:pPr>
    </w:p>
    <w:p w14:paraId="6BE72D98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lastRenderedPageBreak/>
        <w:t>Teoretická část k dané problematice</w:t>
      </w:r>
    </w:p>
    <w:p w14:paraId="569DB958" w14:textId="06DC3BBB" w:rsidR="00D73026" w:rsidRPr="00DC54F2" w:rsidRDefault="00D73026" w:rsidP="00DC54F2">
      <w:pPr>
        <w:pStyle w:val="INFO"/>
      </w:pPr>
      <w:proofErr w:type="spellStart"/>
      <w:r w:rsidRPr="00DC54F2">
        <w:t>Micro:bit</w:t>
      </w:r>
      <w:proofErr w:type="spellEnd"/>
      <w:r w:rsidRPr="00DC54F2">
        <w:t xml:space="preserve"> je kapesní počítač, který vás uvede do světa software a hardware a jejich vzájemné spolupráce. Obsahuje LED displej, tlačítka sensory a mnoho programovatelných funkcí. Nová verze </w:t>
      </w:r>
      <w:proofErr w:type="spellStart"/>
      <w:r w:rsidR="005A1F1C">
        <w:t>m</w:t>
      </w:r>
      <w:r w:rsidRPr="00DC54F2">
        <w:t>icro:bitu</w:t>
      </w:r>
      <w:proofErr w:type="spellEnd"/>
      <w:r w:rsidRPr="00DC54F2">
        <w:t xml:space="preserve"> obsahuje i mikrofon a </w:t>
      </w:r>
      <w:proofErr w:type="spellStart"/>
      <w:r w:rsidR="00DC54F2">
        <w:t>buzzer</w:t>
      </w:r>
      <w:proofErr w:type="spellEnd"/>
      <w:r w:rsidRPr="00DC54F2">
        <w:t>. (</w:t>
      </w:r>
      <w:hyperlink r:id="rId12" w:history="1">
        <w:r w:rsidRPr="00DC54F2">
          <w:rPr>
            <w:rStyle w:val="Hypertextovodkaz"/>
            <w:color w:val="auto"/>
            <w:u w:val="none"/>
          </w:rPr>
          <w:t>http://www.microbit.org</w:t>
        </w:r>
      </w:hyperlink>
      <w:r w:rsidRPr="00DC54F2">
        <w:t>)</w:t>
      </w:r>
    </w:p>
    <w:p w14:paraId="75FB82D1" w14:textId="0A597A62" w:rsidR="00D73026" w:rsidRDefault="00D73026" w:rsidP="00D73026">
      <w:pPr>
        <w:rPr>
          <w:shd w:val="clear" w:color="auto" w:fill="FFFFFF"/>
        </w:rPr>
      </w:pPr>
      <w:r>
        <w:rPr>
          <w:shd w:val="clear" w:color="auto" w:fill="FFFFFF"/>
        </w:rPr>
        <w:t xml:space="preserve">Vlastnosti </w:t>
      </w:r>
      <w:proofErr w:type="spellStart"/>
      <w:r>
        <w:rPr>
          <w:shd w:val="clear" w:color="auto" w:fill="FFFFFF"/>
        </w:rPr>
        <w:t>Micro:bitu</w:t>
      </w:r>
      <w:proofErr w:type="spellEnd"/>
      <w:r w:rsidR="00DC54F2">
        <w:rPr>
          <w:shd w:val="clear" w:color="auto" w:fill="FFFFFF"/>
        </w:rPr>
        <w:t xml:space="preserve"> (V2 znamená pouze verze V2)</w:t>
      </w:r>
      <w:r>
        <w:rPr>
          <w:shd w:val="clear" w:color="auto" w:fill="FFFFFF"/>
        </w:rPr>
        <w:t>:</w:t>
      </w:r>
    </w:p>
    <w:p w14:paraId="7EF2F974" w14:textId="62816C87" w:rsidR="00D73026" w:rsidRDefault="00D73026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Matice 5x5 LED diod</w:t>
      </w:r>
    </w:p>
    <w:p w14:paraId="598A8489" w14:textId="77777777" w:rsidR="00DC54F2" w:rsidRDefault="00D73026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Dvě programovatelná tlačítka</w:t>
      </w:r>
    </w:p>
    <w:p w14:paraId="1A2D6172" w14:textId="1D1C5A32" w:rsidR="00D73026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J</w:t>
      </w:r>
      <w:r w:rsidR="00D73026">
        <w:rPr>
          <w:shd w:val="clear" w:color="auto" w:fill="FFFFFF"/>
        </w:rPr>
        <w:t>edno dotekové tlačítko (V2</w:t>
      </w:r>
      <w:r>
        <w:rPr>
          <w:shd w:val="clear" w:color="auto" w:fill="FFFFFF"/>
        </w:rPr>
        <w:t>)</w:t>
      </w:r>
    </w:p>
    <w:p w14:paraId="63BD049B" w14:textId="02E5F93B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Akcelerátor, umožňující reagovat na pohyb</w:t>
      </w:r>
    </w:p>
    <w:p w14:paraId="468417DC" w14:textId="711F4CF4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Čidlo světla, magnetického pole a teploměr</w:t>
      </w:r>
    </w:p>
    <w:p w14:paraId="58D827E5" w14:textId="525CF51E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Mikrofon (V2)</w:t>
      </w:r>
    </w:p>
    <w:p w14:paraId="53345AB6" w14:textId="4DC34275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Buzzer</w:t>
      </w:r>
      <w:proofErr w:type="spellEnd"/>
      <w:r>
        <w:rPr>
          <w:shd w:val="clear" w:color="auto" w:fill="FFFFFF"/>
        </w:rPr>
        <w:t xml:space="preserve"> (primitivní </w:t>
      </w:r>
      <w:proofErr w:type="spellStart"/>
      <w:r>
        <w:rPr>
          <w:shd w:val="clear" w:color="auto" w:fill="FFFFFF"/>
        </w:rPr>
        <w:t>reprodkuktor</w:t>
      </w:r>
      <w:proofErr w:type="spellEnd"/>
      <w:r>
        <w:rPr>
          <w:shd w:val="clear" w:color="auto" w:fill="FFFFFF"/>
        </w:rPr>
        <w:t>) (V2)</w:t>
      </w:r>
    </w:p>
    <w:p w14:paraId="56D958BF" w14:textId="6F9DCE46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Možnost vzájemné komunikace pomocí radia</w:t>
      </w:r>
    </w:p>
    <w:p w14:paraId="13FF56EF" w14:textId="01E732E5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Bluetooth</w:t>
      </w:r>
    </w:p>
    <w:p w14:paraId="1D982D8C" w14:textId="1FB8F89A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Konektory pro připojení dalších zařízení, z nich tři pro pohodlné připojení pomocí kabelů s krokodýlky</w:t>
      </w:r>
    </w:p>
    <w:p w14:paraId="65B9B82D" w14:textId="3EF2762E" w:rsidR="00DC54F2" w:rsidRDefault="00DC54F2" w:rsidP="00D73026">
      <w:pPr>
        <w:pStyle w:val="Odstavecseseznamem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Možnost snadného připojení k rozšiřujícím zařízením pomocí pásu konektorů</w:t>
      </w:r>
    </w:p>
    <w:p w14:paraId="76ACA6BD" w14:textId="013953F4" w:rsidR="00DC54F2" w:rsidRPr="005A1F1C" w:rsidRDefault="00DC54F2" w:rsidP="005A1F1C">
      <w:pPr>
        <w:pStyle w:val="POZOR"/>
      </w:pPr>
      <w:r w:rsidRPr="005A1F1C">
        <w:t xml:space="preserve">Existují dvě verze </w:t>
      </w:r>
      <w:proofErr w:type="spellStart"/>
      <w:r w:rsidR="005A1F1C">
        <w:t>m</w:t>
      </w:r>
      <w:r w:rsidRPr="005A1F1C">
        <w:t>icro:bitu</w:t>
      </w:r>
      <w:proofErr w:type="spellEnd"/>
      <w:r w:rsidRPr="005A1F1C">
        <w:t xml:space="preserve">. Starší verze prodávaná od roku 2016, nyní označovaná jako V1 a novější od října 2020 označovaná jako V2. </w:t>
      </w:r>
    </w:p>
    <w:p w14:paraId="689523DA" w14:textId="77777777" w:rsidR="003E12EB" w:rsidRDefault="003E12EB" w:rsidP="003E12EB">
      <w:pPr>
        <w:keepNext/>
      </w:pPr>
      <w:r>
        <w:rPr>
          <w:noProof/>
          <w:shd w:val="clear" w:color="auto" w:fill="FFFFFF"/>
        </w:rPr>
        <w:drawing>
          <wp:inline distT="0" distB="0" distL="0" distR="0" wp14:anchorId="7ABA7FC0" wp14:editId="022521EA">
            <wp:extent cx="5760720" cy="2044700"/>
            <wp:effectExtent l="0" t="0" r="0" b="0"/>
            <wp:docPr id="1" name="Obrázek 1" descr="Čelní strana micro:bitu, vlebo V1, vpravo V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Čelní strana micro:bitu, vlebo V1, vpravo V2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5C92" w14:textId="2FEF3FB3" w:rsidR="003E12EB" w:rsidRPr="003E12EB" w:rsidRDefault="003E12EB" w:rsidP="003E12EB">
      <w:pPr>
        <w:pStyle w:val="Titulek"/>
        <w:jc w:val="center"/>
        <w:rPr>
          <w:i w:val="0"/>
          <w:iCs w:val="0"/>
          <w:sz w:val="24"/>
          <w:szCs w:val="24"/>
          <w:shd w:val="clear" w:color="auto" w:fill="FFFFFF"/>
        </w:rPr>
      </w:pPr>
      <w:r w:rsidRPr="003E12EB">
        <w:rPr>
          <w:i w:val="0"/>
          <w:iCs w:val="0"/>
          <w:sz w:val="24"/>
          <w:szCs w:val="24"/>
        </w:rPr>
        <w:t xml:space="preserve">Obrázek </w:t>
      </w:r>
      <w:r w:rsidRPr="003E12EB">
        <w:rPr>
          <w:i w:val="0"/>
          <w:iCs w:val="0"/>
          <w:sz w:val="24"/>
          <w:szCs w:val="24"/>
        </w:rPr>
        <w:fldChar w:fldCharType="begin"/>
      </w:r>
      <w:r w:rsidRPr="003E12EB">
        <w:rPr>
          <w:i w:val="0"/>
          <w:iCs w:val="0"/>
          <w:sz w:val="24"/>
          <w:szCs w:val="24"/>
        </w:rPr>
        <w:instrText xml:space="preserve"> SEQ Obrázek \* ARABIC </w:instrText>
      </w:r>
      <w:r w:rsidRPr="003E12EB">
        <w:rPr>
          <w:i w:val="0"/>
          <w:iCs w:val="0"/>
          <w:sz w:val="24"/>
          <w:szCs w:val="24"/>
        </w:rPr>
        <w:fldChar w:fldCharType="separate"/>
      </w:r>
      <w:r w:rsidR="0021073F">
        <w:rPr>
          <w:i w:val="0"/>
          <w:iCs w:val="0"/>
          <w:noProof/>
          <w:sz w:val="24"/>
          <w:szCs w:val="24"/>
        </w:rPr>
        <w:t>1</w:t>
      </w:r>
      <w:r w:rsidRPr="003E12EB">
        <w:rPr>
          <w:i w:val="0"/>
          <w:iCs w:val="0"/>
          <w:sz w:val="24"/>
          <w:szCs w:val="24"/>
        </w:rPr>
        <w:fldChar w:fldCharType="end"/>
      </w:r>
      <w:r w:rsidRPr="003E12EB">
        <w:rPr>
          <w:i w:val="0"/>
          <w:iCs w:val="0"/>
          <w:sz w:val="24"/>
          <w:szCs w:val="24"/>
        </w:rPr>
        <w:t xml:space="preserve">čelní strana </w:t>
      </w:r>
      <w:proofErr w:type="spellStart"/>
      <w:r w:rsidRPr="003E12EB">
        <w:rPr>
          <w:i w:val="0"/>
          <w:iCs w:val="0"/>
          <w:sz w:val="24"/>
          <w:szCs w:val="24"/>
        </w:rPr>
        <w:t>micro:bitu</w:t>
      </w:r>
      <w:proofErr w:type="spellEnd"/>
      <w:r w:rsidRPr="003E12EB">
        <w:rPr>
          <w:i w:val="0"/>
          <w:iCs w:val="0"/>
          <w:sz w:val="24"/>
          <w:szCs w:val="24"/>
        </w:rPr>
        <w:t>, vlevo V1, vpravo V2</w:t>
      </w:r>
    </w:p>
    <w:p w14:paraId="2B750B63" w14:textId="1954FB00" w:rsidR="00DC54F2" w:rsidRDefault="00DC54F2" w:rsidP="00DC54F2">
      <w:pPr>
        <w:rPr>
          <w:shd w:val="clear" w:color="auto" w:fill="FFFFFF"/>
        </w:rPr>
      </w:pPr>
      <w:r>
        <w:rPr>
          <w:shd w:val="clear" w:color="auto" w:fill="FFFFFF"/>
        </w:rPr>
        <w:t xml:space="preserve">Rozhodně si nyní pořizujte V2, je lépe vybavená a má větší paměť pro programy při de facto stejné pořizovací ceně. Její výhodou je integrovaný </w:t>
      </w:r>
      <w:proofErr w:type="spellStart"/>
      <w:r>
        <w:rPr>
          <w:shd w:val="clear" w:color="auto" w:fill="FFFFFF"/>
        </w:rPr>
        <w:t>buzzer</w:t>
      </w:r>
      <w:proofErr w:type="spellEnd"/>
      <w:r>
        <w:rPr>
          <w:shd w:val="clear" w:color="auto" w:fill="FFFFFF"/>
        </w:rPr>
        <w:t xml:space="preserve"> a mikrofon, takže pro práci s tímto textem </w:t>
      </w:r>
      <w:r w:rsidR="005A1F1C">
        <w:rPr>
          <w:shd w:val="clear" w:color="auto" w:fill="FFFFFF"/>
        </w:rPr>
        <w:t>nepotřebujete</w:t>
      </w:r>
      <w:r>
        <w:rPr>
          <w:shd w:val="clear" w:color="auto" w:fill="FFFFFF"/>
        </w:rPr>
        <w:t xml:space="preserve"> nic jiného než dva </w:t>
      </w:r>
      <w:proofErr w:type="spellStart"/>
      <w:r>
        <w:rPr>
          <w:shd w:val="clear" w:color="auto" w:fill="FFFFFF"/>
        </w:rPr>
        <w:t>micro:bity</w:t>
      </w:r>
      <w:proofErr w:type="spellEnd"/>
      <w:r>
        <w:rPr>
          <w:shd w:val="clear" w:color="auto" w:fill="FFFFFF"/>
        </w:rPr>
        <w:t>.</w:t>
      </w:r>
    </w:p>
    <w:p w14:paraId="6C2E0132" w14:textId="2B856764" w:rsidR="002375A5" w:rsidRPr="00DC54F2" w:rsidRDefault="002375A5" w:rsidP="00DC54F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Micro:bit</w:t>
      </w:r>
      <w:proofErr w:type="spellEnd"/>
      <w:r>
        <w:rPr>
          <w:shd w:val="clear" w:color="auto" w:fill="FFFFFF"/>
        </w:rPr>
        <w:t xml:space="preserve"> lze programovat jak pomocí grafického </w:t>
      </w:r>
      <w:r w:rsidR="00C53FB5">
        <w:rPr>
          <w:shd w:val="clear" w:color="auto" w:fill="FFFFFF"/>
        </w:rPr>
        <w:t>programování,</w:t>
      </w:r>
      <w:r>
        <w:rPr>
          <w:shd w:val="clear" w:color="auto" w:fill="FFFFFF"/>
        </w:rPr>
        <w:t xml:space="preserve"> tak pomocí klasických textových jazyků.</w:t>
      </w:r>
    </w:p>
    <w:p w14:paraId="54B5848D" w14:textId="691FDCDA" w:rsidR="00DC54F2" w:rsidRDefault="005A1F1C" w:rsidP="005A1F1C">
      <w:pPr>
        <w:rPr>
          <w:shd w:val="clear" w:color="auto" w:fill="FFFFFF"/>
        </w:rPr>
      </w:pPr>
      <w:r>
        <w:rPr>
          <w:shd w:val="clear" w:color="auto" w:fill="FFFFFF"/>
        </w:rPr>
        <w:t xml:space="preserve">Grafické programování – takové programování, kdy program netvoříme psaním kódu na klávesnici, ale posouváním grafických bloků po obrazovce. Mezi tyto nástroje patří například </w:t>
      </w:r>
      <w:proofErr w:type="spellStart"/>
      <w:r>
        <w:rPr>
          <w:shd w:val="clear" w:color="auto" w:fill="FFFFFF"/>
        </w:rPr>
        <w:t>Scratch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MakeBlock</w:t>
      </w:r>
      <w:proofErr w:type="spellEnd"/>
      <w:r>
        <w:rPr>
          <w:shd w:val="clear" w:color="auto" w:fill="FFFFFF"/>
        </w:rPr>
        <w:t xml:space="preserve"> nebo Open Roberta </w:t>
      </w:r>
      <w:proofErr w:type="spellStart"/>
      <w:r>
        <w:rPr>
          <w:shd w:val="clear" w:color="auto" w:fill="FFFFFF"/>
        </w:rPr>
        <w:t>Lab</w:t>
      </w:r>
      <w:proofErr w:type="spellEnd"/>
    </w:p>
    <w:p w14:paraId="06687ED3" w14:textId="1746D28B" w:rsidR="005A1F1C" w:rsidRDefault="005A1F1C" w:rsidP="005A1F1C">
      <w:pPr>
        <w:rPr>
          <w:shd w:val="clear" w:color="auto" w:fill="FFFFFF"/>
        </w:rPr>
      </w:pPr>
      <w:r>
        <w:rPr>
          <w:shd w:val="clear" w:color="auto" w:fill="FFFFFF"/>
        </w:rPr>
        <w:t xml:space="preserve">Microsoft </w:t>
      </w:r>
      <w:proofErr w:type="spellStart"/>
      <w:r>
        <w:rPr>
          <w:shd w:val="clear" w:color="auto" w:fill="FFFFFF"/>
        </w:rPr>
        <w:t>MakeCode</w:t>
      </w:r>
      <w:proofErr w:type="spellEnd"/>
      <w:r>
        <w:rPr>
          <w:shd w:val="clear" w:color="auto" w:fill="FFFFFF"/>
        </w:rPr>
        <w:t xml:space="preserve"> – grafický programovací jazyk vyvinutý firmou Microsoft pro programování </w:t>
      </w:r>
      <w:proofErr w:type="spellStart"/>
      <w:r>
        <w:rPr>
          <w:shd w:val="clear" w:color="auto" w:fill="FFFFFF"/>
        </w:rPr>
        <w:t>Micro:bitu</w:t>
      </w:r>
      <w:proofErr w:type="spellEnd"/>
      <w:r>
        <w:rPr>
          <w:shd w:val="clear" w:color="auto" w:fill="FFFFFF"/>
        </w:rPr>
        <w:t>.</w:t>
      </w:r>
    </w:p>
    <w:p w14:paraId="7F998C56" w14:textId="77777777" w:rsidR="003E12EB" w:rsidRDefault="003E12EB" w:rsidP="003E12EB">
      <w:pPr>
        <w:keepNext/>
      </w:pPr>
      <w:r>
        <w:rPr>
          <w:noProof/>
          <w:lang w:eastAsia="cs-CZ"/>
        </w:rPr>
        <w:lastRenderedPageBreak/>
        <w:drawing>
          <wp:inline distT="0" distB="0" distL="0" distR="0" wp14:anchorId="375F9F17" wp14:editId="0A1FBB3B">
            <wp:extent cx="5760720" cy="22682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3C30" w14:textId="747F5B3F" w:rsidR="003E12EB" w:rsidRPr="003E12EB" w:rsidRDefault="003E12EB" w:rsidP="003E12EB">
      <w:pPr>
        <w:pStyle w:val="Titulek"/>
        <w:jc w:val="center"/>
        <w:rPr>
          <w:i w:val="0"/>
          <w:iCs w:val="0"/>
          <w:sz w:val="24"/>
          <w:szCs w:val="24"/>
          <w:lang w:eastAsia="cs-CZ"/>
        </w:rPr>
      </w:pPr>
      <w:r w:rsidRPr="003E12EB">
        <w:rPr>
          <w:i w:val="0"/>
          <w:iCs w:val="0"/>
          <w:sz w:val="24"/>
          <w:szCs w:val="24"/>
        </w:rPr>
        <w:t xml:space="preserve">Obrázek </w:t>
      </w:r>
      <w:r w:rsidRPr="003E12EB">
        <w:rPr>
          <w:i w:val="0"/>
          <w:iCs w:val="0"/>
          <w:sz w:val="24"/>
          <w:szCs w:val="24"/>
        </w:rPr>
        <w:fldChar w:fldCharType="begin"/>
      </w:r>
      <w:r w:rsidRPr="003E12EB">
        <w:rPr>
          <w:i w:val="0"/>
          <w:iCs w:val="0"/>
          <w:sz w:val="24"/>
          <w:szCs w:val="24"/>
        </w:rPr>
        <w:instrText xml:space="preserve"> SEQ Obrázek \* ARABIC </w:instrText>
      </w:r>
      <w:r w:rsidRPr="003E12EB">
        <w:rPr>
          <w:i w:val="0"/>
          <w:iCs w:val="0"/>
          <w:sz w:val="24"/>
          <w:szCs w:val="24"/>
        </w:rPr>
        <w:fldChar w:fldCharType="separate"/>
      </w:r>
      <w:r w:rsidR="0021073F">
        <w:rPr>
          <w:i w:val="0"/>
          <w:iCs w:val="0"/>
          <w:noProof/>
          <w:sz w:val="24"/>
          <w:szCs w:val="24"/>
        </w:rPr>
        <w:t>2</w:t>
      </w:r>
      <w:r w:rsidRPr="003E12EB">
        <w:rPr>
          <w:i w:val="0"/>
          <w:iCs w:val="0"/>
          <w:sz w:val="24"/>
          <w:szCs w:val="24"/>
        </w:rPr>
        <w:fldChar w:fldCharType="end"/>
      </w:r>
      <w:r>
        <w:rPr>
          <w:i w:val="0"/>
          <w:iCs w:val="0"/>
          <w:sz w:val="24"/>
          <w:szCs w:val="24"/>
        </w:rPr>
        <w:t xml:space="preserve"> </w:t>
      </w:r>
      <w:r w:rsidRPr="003E12EB">
        <w:rPr>
          <w:i w:val="0"/>
          <w:iCs w:val="0"/>
          <w:sz w:val="24"/>
          <w:szCs w:val="24"/>
        </w:rPr>
        <w:t>Z</w:t>
      </w:r>
      <w:r>
        <w:rPr>
          <w:i w:val="0"/>
          <w:iCs w:val="0"/>
          <w:sz w:val="24"/>
          <w:szCs w:val="24"/>
        </w:rPr>
        <w:t>a</w:t>
      </w:r>
      <w:r w:rsidRPr="003E12EB">
        <w:rPr>
          <w:i w:val="0"/>
          <w:iCs w:val="0"/>
          <w:sz w:val="24"/>
          <w:szCs w:val="24"/>
        </w:rPr>
        <w:t xml:space="preserve">dní strana </w:t>
      </w:r>
      <w:proofErr w:type="spellStart"/>
      <w:r w:rsidRPr="003E12EB">
        <w:rPr>
          <w:i w:val="0"/>
          <w:iCs w:val="0"/>
          <w:sz w:val="24"/>
          <w:szCs w:val="24"/>
        </w:rPr>
        <w:t>micro:bitu</w:t>
      </w:r>
      <w:proofErr w:type="spellEnd"/>
      <w:r w:rsidRPr="003E12EB">
        <w:rPr>
          <w:i w:val="0"/>
          <w:iCs w:val="0"/>
          <w:sz w:val="24"/>
          <w:szCs w:val="24"/>
        </w:rPr>
        <w:t>, vlevoV1, vpravo V2</w:t>
      </w:r>
    </w:p>
    <w:p w14:paraId="4304A576" w14:textId="4EF6D5C9" w:rsidR="002375A5" w:rsidRDefault="002375A5" w:rsidP="002375A5">
      <w:pPr>
        <w:rPr>
          <w:shd w:val="clear" w:color="auto" w:fill="FFFFFF"/>
        </w:rPr>
      </w:pPr>
      <w:r>
        <w:rPr>
          <w:shd w:val="clear" w:color="auto" w:fill="FFFFFF"/>
        </w:rPr>
        <w:t xml:space="preserve">V případě </w:t>
      </w:r>
      <w:proofErr w:type="spellStart"/>
      <w:r w:rsidR="00A507EA">
        <w:rPr>
          <w:shd w:val="clear" w:color="auto" w:fill="FFFFFF"/>
        </w:rPr>
        <w:t>m</w:t>
      </w:r>
      <w:r>
        <w:rPr>
          <w:shd w:val="clear" w:color="auto" w:fill="FFFFFF"/>
        </w:rPr>
        <w:t>icro:bitu</w:t>
      </w:r>
      <w:proofErr w:type="spellEnd"/>
      <w:r>
        <w:rPr>
          <w:shd w:val="clear" w:color="auto" w:fill="FFFFFF"/>
        </w:rPr>
        <w:t xml:space="preserve"> lze použít následující „klasické“ textové jazyky JavaScript a </w:t>
      </w:r>
      <w:proofErr w:type="spellStart"/>
      <w:r>
        <w:rPr>
          <w:shd w:val="clear" w:color="auto" w:fill="FFFFFF"/>
        </w:rPr>
        <w:t>MicroPython</w:t>
      </w:r>
      <w:proofErr w:type="spellEnd"/>
      <w:r>
        <w:rPr>
          <w:shd w:val="clear" w:color="auto" w:fill="FFFFFF"/>
        </w:rPr>
        <w:t xml:space="preserve">. </w:t>
      </w:r>
    </w:p>
    <w:p w14:paraId="6D1A5F0C" w14:textId="77884D26" w:rsidR="002375A5" w:rsidRPr="002375A5" w:rsidRDefault="002375A5" w:rsidP="002375A5">
      <w:pPr>
        <w:pStyle w:val="Odstavecseseznamem"/>
        <w:numPr>
          <w:ilvl w:val="0"/>
          <w:numId w:val="9"/>
        </w:numPr>
        <w:rPr>
          <w:shd w:val="clear" w:color="auto" w:fill="FFFFFF"/>
        </w:rPr>
      </w:pPr>
      <w:r w:rsidRPr="002375A5">
        <w:rPr>
          <w:shd w:val="clear" w:color="auto" w:fill="FFFFFF"/>
        </w:rPr>
        <w:t xml:space="preserve">JavaScript můžeme použít v online editoru na stránkách microbit.org, pokud se do něj přepneme v programovém prostředí grafického programovacího jazyka </w:t>
      </w:r>
      <w:proofErr w:type="spellStart"/>
      <w:r w:rsidRPr="002375A5">
        <w:rPr>
          <w:shd w:val="clear" w:color="auto" w:fill="FFFFFF"/>
        </w:rPr>
        <w:t>MakeCode</w:t>
      </w:r>
      <w:proofErr w:type="spellEnd"/>
      <w:r w:rsidRPr="002375A5">
        <w:rPr>
          <w:shd w:val="clear" w:color="auto" w:fill="FFFFFF"/>
        </w:rPr>
        <w:t>.</w:t>
      </w:r>
    </w:p>
    <w:p w14:paraId="0027E933" w14:textId="7F496E5E" w:rsidR="002375A5" w:rsidRPr="002375A5" w:rsidRDefault="002375A5" w:rsidP="002375A5">
      <w:pPr>
        <w:pStyle w:val="Odstavecseseznamem"/>
        <w:numPr>
          <w:ilvl w:val="0"/>
          <w:numId w:val="9"/>
        </w:numPr>
        <w:rPr>
          <w:shd w:val="clear" w:color="auto" w:fill="FFFFFF"/>
        </w:rPr>
      </w:pPr>
      <w:proofErr w:type="spellStart"/>
      <w:r w:rsidRPr="002375A5">
        <w:rPr>
          <w:shd w:val="clear" w:color="auto" w:fill="FFFFFF"/>
        </w:rPr>
        <w:t>MicroPython</w:t>
      </w:r>
      <w:proofErr w:type="spellEnd"/>
      <w:r w:rsidRPr="002375A5">
        <w:rPr>
          <w:shd w:val="clear" w:color="auto" w:fill="FFFFFF"/>
        </w:rPr>
        <w:t xml:space="preserve"> můžeme opět programovat v online prostředí domovské stránky </w:t>
      </w:r>
      <w:proofErr w:type="spellStart"/>
      <w:r w:rsidRPr="002375A5">
        <w:rPr>
          <w:shd w:val="clear" w:color="auto" w:fill="FFFFFF"/>
        </w:rPr>
        <w:t>micro:bitu</w:t>
      </w:r>
      <w:proofErr w:type="spellEnd"/>
      <w:r w:rsidRPr="002375A5">
        <w:rPr>
          <w:shd w:val="clear" w:color="auto" w:fill="FFFFFF"/>
        </w:rPr>
        <w:t xml:space="preserve"> anebo pomocí již zmíněných editorů Mu </w:t>
      </w:r>
      <w:r w:rsidR="00A507EA">
        <w:rPr>
          <w:shd w:val="clear" w:color="auto" w:fill="FFFFFF"/>
        </w:rPr>
        <w:t>a</w:t>
      </w:r>
      <w:r w:rsidRPr="002375A5">
        <w:rPr>
          <w:shd w:val="clear" w:color="auto" w:fill="FFFFFF"/>
        </w:rPr>
        <w:t xml:space="preserve"> </w:t>
      </w:r>
      <w:proofErr w:type="spellStart"/>
      <w:r w:rsidRPr="002375A5">
        <w:rPr>
          <w:shd w:val="clear" w:color="auto" w:fill="FFFFFF"/>
        </w:rPr>
        <w:t>Thonny</w:t>
      </w:r>
      <w:proofErr w:type="spellEnd"/>
      <w:r w:rsidRPr="002375A5">
        <w:rPr>
          <w:shd w:val="clear" w:color="auto" w:fill="FFFFFF"/>
        </w:rPr>
        <w:t>.</w:t>
      </w:r>
    </w:p>
    <w:p w14:paraId="39797992" w14:textId="2E8CDD81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t>Příklady z</w:t>
      </w:r>
      <w:r w:rsidR="00B17CE9">
        <w:rPr>
          <w:lang w:eastAsia="cs-CZ"/>
        </w:rPr>
        <w:t> </w:t>
      </w:r>
      <w:r w:rsidRPr="00614AC2">
        <w:rPr>
          <w:lang w:eastAsia="cs-CZ"/>
        </w:rPr>
        <w:t>praxe</w:t>
      </w:r>
    </w:p>
    <w:p w14:paraId="1E881ED1" w14:textId="4107458C" w:rsidR="00597AAB" w:rsidRDefault="00597AAB" w:rsidP="00B17CE9">
      <w:pPr>
        <w:rPr>
          <w:lang w:eastAsia="cs-CZ"/>
        </w:rPr>
      </w:pPr>
      <w:r>
        <w:rPr>
          <w:lang w:eastAsia="cs-CZ"/>
        </w:rPr>
        <w:t xml:space="preserve">Autora k vytvoření tohoto materiálu přivedla příhoda z praxe, která se stala, když prvním rokem ověřoval svou učebnici na základní škole v rámci testování. </w:t>
      </w:r>
    </w:p>
    <w:p w14:paraId="315708A5" w14:textId="6E233CFB" w:rsidR="00597AAB" w:rsidRDefault="00597AAB" w:rsidP="00B17CE9">
      <w:pPr>
        <w:rPr>
          <w:lang w:eastAsia="cs-CZ"/>
        </w:rPr>
      </w:pPr>
      <w:r>
        <w:rPr>
          <w:lang w:eastAsia="cs-CZ"/>
        </w:rPr>
        <w:t xml:space="preserve">Dva bratři vlastnicí dva </w:t>
      </w:r>
      <w:proofErr w:type="spellStart"/>
      <w:r w:rsidR="00647A2C">
        <w:rPr>
          <w:lang w:eastAsia="cs-CZ"/>
        </w:rPr>
        <w:t>m</w:t>
      </w:r>
      <w:r>
        <w:rPr>
          <w:lang w:eastAsia="cs-CZ"/>
        </w:rPr>
        <w:t>icro:bity</w:t>
      </w:r>
      <w:proofErr w:type="spellEnd"/>
      <w:r>
        <w:rPr>
          <w:lang w:eastAsia="cs-CZ"/>
        </w:rPr>
        <w:t xml:space="preserve"> si doma vytvořili primitivní zabezpečovací zařízení. Jeden </w:t>
      </w:r>
      <w:proofErr w:type="spellStart"/>
      <w:r w:rsidR="00647A2C">
        <w:rPr>
          <w:lang w:eastAsia="cs-CZ"/>
        </w:rPr>
        <w:t>m</w:t>
      </w:r>
      <w:r>
        <w:rPr>
          <w:lang w:eastAsia="cs-CZ"/>
        </w:rPr>
        <w:t>icrobit</w:t>
      </w:r>
      <w:proofErr w:type="spellEnd"/>
      <w:r>
        <w:rPr>
          <w:lang w:eastAsia="cs-CZ"/>
        </w:rPr>
        <w:t xml:space="preserve"> ukryli na verandě domu a naprogramovali jej, aby reagoval na změnu světla posláním </w:t>
      </w:r>
      <w:r w:rsidR="00647A2C">
        <w:rPr>
          <w:lang w:eastAsia="cs-CZ"/>
        </w:rPr>
        <w:t xml:space="preserve">signálu druhému </w:t>
      </w:r>
      <w:proofErr w:type="spellStart"/>
      <w:r w:rsidR="00647A2C">
        <w:rPr>
          <w:lang w:eastAsia="cs-CZ"/>
        </w:rPr>
        <w:t>micro:bitu</w:t>
      </w:r>
      <w:proofErr w:type="spellEnd"/>
      <w:r w:rsidR="00647A2C">
        <w:rPr>
          <w:lang w:eastAsia="cs-CZ"/>
        </w:rPr>
        <w:t xml:space="preserve"> umístěnému v jejich pokoji. Ten měli připojený k </w:t>
      </w:r>
      <w:proofErr w:type="spellStart"/>
      <w:r w:rsidR="00647A2C">
        <w:rPr>
          <w:lang w:eastAsia="cs-CZ"/>
        </w:rPr>
        <w:t>repráku</w:t>
      </w:r>
      <w:proofErr w:type="spellEnd"/>
      <w:r w:rsidR="00647A2C">
        <w:rPr>
          <w:lang w:eastAsia="cs-CZ"/>
        </w:rPr>
        <w:t xml:space="preserve"> a upozornil je tak na tuto skutečnost. Takže když přišel domů někdo z rodičů byli o tom včas informováni a mohli odložit tablety, knihy atd. a vzít si do ruky učebnice. </w:t>
      </w:r>
    </w:p>
    <w:p w14:paraId="2890B57E" w14:textId="41D6AC29" w:rsidR="00647A2C" w:rsidRDefault="00647A2C" w:rsidP="00B17CE9">
      <w:pPr>
        <w:rPr>
          <w:lang w:eastAsia="cs-CZ"/>
        </w:rPr>
      </w:pPr>
      <w:r>
        <w:rPr>
          <w:lang w:eastAsia="cs-CZ"/>
        </w:rPr>
        <w:t>Ačkoliv z pedagogického hlediska s tím samozřejmě nesouhlasím, z didaktického hlediska se jedná o zajímavý případ spojený se spontánní týmovou spoluprací a využitím znalostí získaných v kroužku.</w:t>
      </w:r>
    </w:p>
    <w:p w14:paraId="63977F74" w14:textId="58E74C16" w:rsidR="00647A2C" w:rsidRDefault="00647A2C" w:rsidP="00B17CE9">
      <w:pPr>
        <w:rPr>
          <w:lang w:eastAsia="cs-CZ"/>
        </w:rPr>
      </w:pPr>
      <w:r>
        <w:rPr>
          <w:lang w:eastAsia="cs-CZ"/>
        </w:rPr>
        <w:t>Dalo by se tedy shrnou</w:t>
      </w:r>
      <w:r w:rsidR="00A507EA">
        <w:rPr>
          <w:lang w:eastAsia="cs-CZ"/>
        </w:rPr>
        <w:t>t</w:t>
      </w:r>
      <w:r>
        <w:rPr>
          <w:lang w:eastAsia="cs-CZ"/>
        </w:rPr>
        <w:t>, že absolvováním tohoto kurzu žáci získají nebo si prohloubí základní programátorské návyky. Dále se dozví informace ze světa hardware a integrace software a hardware. Zde záleží pouze na učiteli, který musí odhadnout úroveň svých žáků a jak hluboko s i může dovolit ponořit se do dané problematiky.</w:t>
      </w:r>
    </w:p>
    <w:p w14:paraId="07658709" w14:textId="0557441E" w:rsidR="00647A2C" w:rsidRDefault="00647A2C" w:rsidP="00B17CE9">
      <w:pPr>
        <w:rPr>
          <w:lang w:eastAsia="cs-CZ"/>
        </w:rPr>
      </w:pPr>
      <w:r>
        <w:rPr>
          <w:lang w:eastAsia="cs-CZ"/>
        </w:rPr>
        <w:t>Dále lze na této problematice dobře vysvětlit možné bezpečnostní problémy bezdrátové komunikace</w:t>
      </w:r>
      <w:r w:rsidR="0009144F">
        <w:rPr>
          <w:lang w:eastAsia="cs-CZ"/>
        </w:rPr>
        <w:t xml:space="preserve"> – např. odposlouchávání, </w:t>
      </w:r>
      <w:r w:rsidR="0009144F" w:rsidRPr="0009144F">
        <w:rPr>
          <w:lang w:val="en-US" w:eastAsia="cs-CZ"/>
        </w:rPr>
        <w:t>man in the middle attack</w:t>
      </w:r>
      <w:r w:rsidR="0009144F">
        <w:rPr>
          <w:lang w:eastAsia="cs-CZ"/>
        </w:rPr>
        <w:t xml:space="preserve"> atd.</w:t>
      </w:r>
      <w:r>
        <w:rPr>
          <w:lang w:eastAsia="cs-CZ"/>
        </w:rPr>
        <w:t xml:space="preserve"> </w:t>
      </w:r>
    </w:p>
    <w:p w14:paraId="7FDCEE17" w14:textId="146BB6F8" w:rsidR="0009144F" w:rsidRDefault="0009144F" w:rsidP="00B17CE9">
      <w:pPr>
        <w:rPr>
          <w:lang w:eastAsia="cs-CZ"/>
        </w:rPr>
      </w:pPr>
      <w:r>
        <w:rPr>
          <w:lang w:eastAsia="cs-CZ"/>
        </w:rPr>
        <w:t xml:space="preserve">V neposlední řadě lze tímto úkolem rozvíjet práci ve skupině </w:t>
      </w:r>
      <w:r w:rsidR="00697300">
        <w:rPr>
          <w:lang w:eastAsia="cs-CZ"/>
        </w:rPr>
        <w:t xml:space="preserve">– pro správnou funkci naprosté většiny případů jsou nutné dva </w:t>
      </w:r>
      <w:proofErr w:type="spellStart"/>
      <w:r w:rsidR="00697300">
        <w:rPr>
          <w:lang w:eastAsia="cs-CZ"/>
        </w:rPr>
        <w:t>micro:bity</w:t>
      </w:r>
      <w:proofErr w:type="spellEnd"/>
      <w:r w:rsidR="00697300">
        <w:rPr>
          <w:lang w:eastAsia="cs-CZ"/>
        </w:rPr>
        <w:t>. S úspěchem lze na závěr zadat žákům projekt ve skupině, který budou pak muset před ostatními představit a obhájit.</w:t>
      </w:r>
    </w:p>
    <w:p w14:paraId="712BC19C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lastRenderedPageBreak/>
        <w:t>Metodická a didaktická část</w:t>
      </w:r>
    </w:p>
    <w:p w14:paraId="418BC6D2" w14:textId="6F89D11B" w:rsidR="002031C2" w:rsidRDefault="002031C2" w:rsidP="00B17CE9">
      <w:pPr>
        <w:rPr>
          <w:lang w:eastAsia="cs-CZ"/>
        </w:rPr>
      </w:pPr>
      <w:r>
        <w:rPr>
          <w:lang w:eastAsia="cs-CZ"/>
        </w:rPr>
        <w:t>Jak bylo vysvětleno v první kapitole, kurz je rozdělen do čtyř částí. Postupně se zastavíme u všech čtyř a řekneme si co v nich učit.</w:t>
      </w:r>
    </w:p>
    <w:p w14:paraId="1527F664" w14:textId="666D3B0C" w:rsidR="002031C2" w:rsidRDefault="002031C2" w:rsidP="002031C2">
      <w:pPr>
        <w:pStyle w:val="Nadpis3"/>
        <w:rPr>
          <w:lang w:eastAsia="cs-CZ"/>
        </w:rPr>
      </w:pPr>
      <w:r>
        <w:rPr>
          <w:lang w:eastAsia="cs-CZ"/>
        </w:rPr>
        <w:t xml:space="preserve">Práce </w:t>
      </w:r>
      <w:r w:rsidR="00E9148F">
        <w:rPr>
          <w:lang w:eastAsia="cs-CZ"/>
        </w:rPr>
        <w:t>s výstupy</w:t>
      </w:r>
    </w:p>
    <w:p w14:paraId="30EFD3DA" w14:textId="052D0AE5" w:rsidR="002031C2" w:rsidRDefault="002031C2" w:rsidP="002031C2">
      <w:pPr>
        <w:rPr>
          <w:lang w:eastAsia="cs-CZ"/>
        </w:rPr>
      </w:pPr>
      <w:r>
        <w:rPr>
          <w:lang w:eastAsia="cs-CZ"/>
        </w:rPr>
        <w:t>V této části je třeba zvládnout následující úkoly:</w:t>
      </w:r>
    </w:p>
    <w:p w14:paraId="0ECDCF37" w14:textId="1066F206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Seznámit se s </w:t>
      </w:r>
      <w:proofErr w:type="spellStart"/>
      <w:r>
        <w:rPr>
          <w:lang w:eastAsia="cs-CZ"/>
        </w:rPr>
        <w:t>micro:bitem</w:t>
      </w:r>
      <w:proofErr w:type="spellEnd"/>
    </w:p>
    <w:p w14:paraId="2C07B175" w14:textId="07CA4686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 xml:space="preserve">Seznámit se s prostředím editoru </w:t>
      </w:r>
      <w:r w:rsidR="00D0168E">
        <w:rPr>
          <w:lang w:eastAsia="cs-CZ"/>
        </w:rPr>
        <w:t xml:space="preserve">Mu nebo </w:t>
      </w:r>
      <w:proofErr w:type="spellStart"/>
      <w:r w:rsidR="00D0168E">
        <w:rPr>
          <w:lang w:eastAsia="cs-CZ"/>
        </w:rPr>
        <w:t>Tho</w:t>
      </w:r>
      <w:r w:rsidR="00DE4D16">
        <w:rPr>
          <w:lang w:eastAsia="cs-CZ"/>
        </w:rPr>
        <w:t>n</w:t>
      </w:r>
      <w:r w:rsidR="00D0168E">
        <w:rPr>
          <w:lang w:eastAsia="cs-CZ"/>
        </w:rPr>
        <w:t>ny</w:t>
      </w:r>
      <w:proofErr w:type="spellEnd"/>
    </w:p>
    <w:p w14:paraId="77D3765C" w14:textId="518FA0E1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 xml:space="preserve">Naučit se nahrát vytvořený kód do </w:t>
      </w:r>
      <w:proofErr w:type="spellStart"/>
      <w:r>
        <w:rPr>
          <w:lang w:eastAsia="cs-CZ"/>
        </w:rPr>
        <w:t>micro:bitu</w:t>
      </w:r>
      <w:proofErr w:type="spellEnd"/>
    </w:p>
    <w:p w14:paraId="06BFBAFB" w14:textId="1D39EEBF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Práce s displejem – zobrazení ikonky a textu</w:t>
      </w:r>
    </w:p>
    <w:p w14:paraId="5288C869" w14:textId="77FD56C3" w:rsidR="002031C2" w:rsidRDefault="002031C2" w:rsidP="002031C2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Práce se zvukem</w:t>
      </w:r>
    </w:p>
    <w:p w14:paraId="4CF67578" w14:textId="7A4594A8" w:rsidR="002031C2" w:rsidRDefault="002031C2" w:rsidP="002031C2">
      <w:pPr>
        <w:rPr>
          <w:lang w:eastAsia="cs-CZ"/>
        </w:rPr>
      </w:pPr>
      <w:r>
        <w:rPr>
          <w:lang w:eastAsia="cs-CZ"/>
        </w:rPr>
        <w:t xml:space="preserve">Na úvod rozdá učitel žákům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a v krátkosti jim je představí. Upozorněte žáky na skutečnost, že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má na sobě popisky jednotlivých součástí.</w:t>
      </w:r>
      <w:r w:rsidR="00A8504D">
        <w:rPr>
          <w:lang w:eastAsia="cs-CZ"/>
        </w:rPr>
        <w:t xml:space="preserve"> Vysvětlete význam jednotlivých tlačítek – A, B programovatelná tlačítka, Reset slouží k opětovnému spuštění programu od začátku anebo k vypnutí </w:t>
      </w:r>
      <w:proofErr w:type="spellStart"/>
      <w:r w:rsidR="00A8504D">
        <w:rPr>
          <w:lang w:eastAsia="cs-CZ"/>
        </w:rPr>
        <w:t>micro:bitu</w:t>
      </w:r>
      <w:proofErr w:type="spellEnd"/>
      <w:r w:rsidR="00A8504D">
        <w:rPr>
          <w:lang w:eastAsia="cs-CZ"/>
        </w:rPr>
        <w:t xml:space="preserve"> při podržení 3 sekundy.</w:t>
      </w:r>
    </w:p>
    <w:p w14:paraId="5A64E3C8" w14:textId="36216993" w:rsidR="00A8504D" w:rsidRDefault="00A8504D" w:rsidP="002031C2">
      <w:pPr>
        <w:rPr>
          <w:lang w:eastAsia="cs-CZ"/>
        </w:rPr>
      </w:pPr>
      <w:r>
        <w:rPr>
          <w:lang w:eastAsia="cs-CZ"/>
        </w:rPr>
        <w:t xml:space="preserve">Nyní si studenti spustí </w:t>
      </w:r>
      <w:r w:rsidR="00D0168E">
        <w:rPr>
          <w:lang w:eastAsia="cs-CZ"/>
        </w:rPr>
        <w:t>zvolený editor</w:t>
      </w:r>
      <w:r>
        <w:rPr>
          <w:lang w:eastAsia="cs-CZ"/>
        </w:rPr>
        <w:t>. Seznamte je s prostředím a základním principy</w:t>
      </w:r>
      <w:r w:rsidR="00D0168E">
        <w:rPr>
          <w:lang w:eastAsia="cs-CZ"/>
        </w:rPr>
        <w:t xml:space="preserve"> používání zvoleného editoru</w:t>
      </w:r>
      <w:r w:rsidR="00EB3BA9">
        <w:rPr>
          <w:lang w:eastAsia="cs-CZ"/>
        </w:rPr>
        <w:t>.</w:t>
      </w:r>
      <w:r w:rsidR="009A4380">
        <w:rPr>
          <w:lang w:eastAsia="cs-CZ"/>
        </w:rPr>
        <w:t xml:space="preserve"> V dalším průběhu budu předpokládat použití mnou doporučeného editoru </w:t>
      </w:r>
      <w:proofErr w:type="spellStart"/>
      <w:r w:rsidR="009A4380">
        <w:rPr>
          <w:lang w:eastAsia="cs-CZ"/>
        </w:rPr>
        <w:t>Thonny</w:t>
      </w:r>
      <w:proofErr w:type="spellEnd"/>
      <w:r w:rsidR="009A4380">
        <w:rPr>
          <w:lang w:eastAsia="cs-CZ"/>
        </w:rPr>
        <w:t>.</w:t>
      </w:r>
    </w:p>
    <w:p w14:paraId="5F510F0F" w14:textId="71FEDBD7" w:rsidR="00EB3BA9" w:rsidRDefault="00EB3BA9" w:rsidP="002031C2">
      <w:pPr>
        <w:rPr>
          <w:lang w:eastAsia="cs-CZ"/>
        </w:rPr>
      </w:pPr>
      <w:r>
        <w:rPr>
          <w:lang w:eastAsia="cs-CZ"/>
        </w:rPr>
        <w:t>Zkuste vytvořit jednoduchý program</w:t>
      </w:r>
    </w:p>
    <w:p w14:paraId="69A95166" w14:textId="77777777" w:rsidR="004E4526" w:rsidRDefault="004E4526" w:rsidP="004E4526">
      <w:pPr>
        <w:pStyle w:val="Kod"/>
      </w:pPr>
      <w:proofErr w:type="spellStart"/>
      <w:r>
        <w:t>from</w:t>
      </w:r>
      <w:proofErr w:type="spellEnd"/>
      <w: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FF"/>
        </w:rPr>
        <w:t xml:space="preserve"> </w:t>
      </w:r>
      <w:r>
        <w:t>import</w:t>
      </w:r>
      <w:r>
        <w:rPr>
          <w:color w:val="666666"/>
        </w:rPr>
        <w:t>*</w:t>
      </w:r>
    </w:p>
    <w:p w14:paraId="1FA4AEB1" w14:textId="77777777" w:rsidR="004E4526" w:rsidRDefault="004E4526" w:rsidP="004E4526">
      <w:pPr>
        <w:pStyle w:val="Kod"/>
      </w:pP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scroll</w:t>
      </w:r>
      <w:proofErr w:type="spellEnd"/>
      <w:r>
        <w:rPr>
          <w:color w:val="000000"/>
        </w:rPr>
        <w:t>(</w:t>
      </w:r>
      <w:r>
        <w:rPr>
          <w:color w:val="BA2121"/>
        </w:rPr>
        <w:t xml:space="preserve">"Ahoj </w:t>
      </w:r>
      <w:proofErr w:type="spellStart"/>
      <w:r>
        <w:rPr>
          <w:color w:val="BA2121"/>
        </w:rPr>
        <w:t>svete</w:t>
      </w:r>
      <w:proofErr w:type="spellEnd"/>
      <w:r>
        <w:rPr>
          <w:color w:val="BA2121"/>
        </w:rPr>
        <w:t>"</w:t>
      </w:r>
      <w:r>
        <w:rPr>
          <w:color w:val="000000"/>
        </w:rPr>
        <w:t>)</w:t>
      </w:r>
    </w:p>
    <w:p w14:paraId="388F8982" w14:textId="0C2C99BE" w:rsidR="00EB3BA9" w:rsidRDefault="00D0168E" w:rsidP="002031C2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BC96ED" wp14:editId="2DD54448">
                <wp:simplePos x="0" y="0"/>
                <wp:positionH relativeFrom="column">
                  <wp:posOffset>937895</wp:posOffset>
                </wp:positionH>
                <wp:positionV relativeFrom="paragraph">
                  <wp:posOffset>7566660</wp:posOffset>
                </wp:positionV>
                <wp:extent cx="5762625" cy="354965"/>
                <wp:effectExtent l="0" t="0" r="28575" b="16510"/>
                <wp:wrapNone/>
                <wp:docPr id="63" name="Obdélní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2625" cy="3549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0C49E9" w14:textId="77777777" w:rsidR="00D0168E" w:rsidRDefault="00D0168E" w:rsidP="00D0168E">
                            <w:pPr>
                              <w:pStyle w:val="Obsahrmce"/>
                              <w:overflowPunct w:val="0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 xml:space="preserve">microbit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1B7C31CF" w14:textId="77777777" w:rsidR="00D0168E" w:rsidRDefault="00D0168E" w:rsidP="00D0168E">
                            <w:pPr>
                              <w:pStyle w:val="Obsahrmce"/>
                              <w:overflowPunct w:val="0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scroll(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"Ahoj svete"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C96ED" id="Obdélník 63" o:spid="_x0000_s1026" style="position:absolute;left:0;text-align:left;margin-left:73.85pt;margin-top:595.8pt;width:453.75pt;height:27.9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" fillcolor="#ddd">
                <v:path arrowok="t"/>
                <v:textbox style="mso-fit-shape-to-text:t" inset="0,0,0,0">
                  <w:txbxContent>
                    <w:p w14:paraId="3D0C49E9" w14:textId="77777777" w:rsidR="00D0168E" w:rsidRDefault="00D0168E" w:rsidP="00D0168E">
                      <w:pPr>
                        <w:pStyle w:val="Obsahrmce"/>
                        <w:overflowPunct w:val="0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 xml:space="preserve">from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 xml:space="preserve">microbit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1B7C31CF" w14:textId="77777777" w:rsidR="00D0168E" w:rsidRDefault="00D0168E" w:rsidP="00D0168E">
                      <w:pPr>
                        <w:pStyle w:val="Obsahrmce"/>
                        <w:overflowPunct w:val="0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scroll(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"Ahoj svete"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3BA9">
        <w:rPr>
          <w:lang w:eastAsia="cs-CZ"/>
        </w:rPr>
        <w:t xml:space="preserve">a nahrát jej do </w:t>
      </w:r>
      <w:proofErr w:type="spellStart"/>
      <w:r w:rsidR="00EB3BA9">
        <w:rPr>
          <w:lang w:eastAsia="cs-CZ"/>
        </w:rPr>
        <w:t>micro:bitu</w:t>
      </w:r>
      <w:proofErr w:type="spellEnd"/>
      <w:r w:rsidR="00EB3BA9">
        <w:rPr>
          <w:lang w:eastAsia="cs-CZ"/>
        </w:rPr>
        <w:t>. Ukažte žákům rozdíl mezi možností Uložit (program se uloží na disk) a S</w:t>
      </w:r>
      <w:r>
        <w:rPr>
          <w:lang w:eastAsia="cs-CZ"/>
        </w:rPr>
        <w:t>pustit</w:t>
      </w:r>
      <w:r w:rsidR="00EB3BA9">
        <w:rPr>
          <w:lang w:eastAsia="cs-CZ"/>
        </w:rPr>
        <w:t xml:space="preserve"> (program se </w:t>
      </w:r>
      <w:r>
        <w:rPr>
          <w:lang w:eastAsia="cs-CZ"/>
        </w:rPr>
        <w:t>spustí</w:t>
      </w:r>
      <w:r w:rsidR="00EB3BA9">
        <w:rPr>
          <w:lang w:eastAsia="cs-CZ"/>
        </w:rPr>
        <w:t xml:space="preserve"> rovnou do </w:t>
      </w:r>
      <w:proofErr w:type="spellStart"/>
      <w:r w:rsidR="00EB3BA9">
        <w:rPr>
          <w:lang w:eastAsia="cs-CZ"/>
        </w:rPr>
        <w:t>micro:bitu</w:t>
      </w:r>
      <w:proofErr w:type="spellEnd"/>
      <w:r w:rsidR="00EB3BA9">
        <w:rPr>
          <w:lang w:eastAsia="cs-CZ"/>
        </w:rPr>
        <w:t xml:space="preserve">). Vysvětlete, že po připojení je </w:t>
      </w:r>
      <w:proofErr w:type="spellStart"/>
      <w:r w:rsidR="00EB3BA9">
        <w:rPr>
          <w:lang w:eastAsia="cs-CZ"/>
        </w:rPr>
        <w:t>micro:bit</w:t>
      </w:r>
      <w:proofErr w:type="spellEnd"/>
      <w:r w:rsidR="00EB3BA9">
        <w:rPr>
          <w:lang w:eastAsia="cs-CZ"/>
        </w:rPr>
        <w:t xml:space="preserve"> přístupný podobně jako </w:t>
      </w:r>
      <w:proofErr w:type="spellStart"/>
      <w:r w:rsidR="00EB3BA9">
        <w:rPr>
          <w:lang w:eastAsia="cs-CZ"/>
        </w:rPr>
        <w:t>flash</w:t>
      </w:r>
      <w:proofErr w:type="spellEnd"/>
      <w:r w:rsidR="00EB3BA9">
        <w:rPr>
          <w:lang w:eastAsia="cs-CZ"/>
        </w:rPr>
        <w:t xml:space="preserve"> disk a uložený program do něj lze nahrát i tak, že jej na tento disk přetáhneme. Ukažte žákům, že během nahrávání bliká žlutá dioda na zadní straně. Také jim ukažte, že ukončený program mohou opět spustit stiskem tlačítka </w:t>
      </w:r>
      <w:r w:rsidR="00250C30">
        <w:rPr>
          <w:lang w:eastAsia="cs-CZ"/>
        </w:rPr>
        <w:t>Reset</w:t>
      </w:r>
      <w:r w:rsidR="00EB3BA9">
        <w:rPr>
          <w:lang w:eastAsia="cs-CZ"/>
        </w:rPr>
        <w:t>.</w:t>
      </w:r>
    </w:p>
    <w:p w14:paraId="4FF9D25F" w14:textId="703E6D41" w:rsidR="00972EEC" w:rsidRDefault="00972EEC" w:rsidP="00972EEC">
      <w:pPr>
        <w:pStyle w:val="POZOR"/>
        <w:rPr>
          <w:lang w:eastAsia="cs-CZ"/>
        </w:rPr>
      </w:pPr>
      <w:r>
        <w:rPr>
          <w:lang w:eastAsia="cs-CZ"/>
        </w:rPr>
        <w:t xml:space="preserve">U dalších programů v této části </w:t>
      </w:r>
      <w:r w:rsidR="009A4380">
        <w:rPr>
          <w:lang w:eastAsia="cs-CZ"/>
        </w:rPr>
        <w:t xml:space="preserve">nebude již většinou vkládán </w:t>
      </w:r>
      <w:r>
        <w:rPr>
          <w:lang w:eastAsia="cs-CZ"/>
        </w:rPr>
        <w:t>zdrojový kód. Naleznete je v přiložených pracovních listech.</w:t>
      </w:r>
    </w:p>
    <w:p w14:paraId="2B82E03A" w14:textId="3B0AB6FC" w:rsidR="000E46A7" w:rsidRDefault="000E46A7" w:rsidP="002031C2">
      <w:pPr>
        <w:rPr>
          <w:lang w:eastAsia="cs-CZ"/>
        </w:rPr>
      </w:pPr>
      <w:r>
        <w:rPr>
          <w:lang w:eastAsia="cs-CZ"/>
        </w:rPr>
        <w:t xml:space="preserve">Nechte žáky upravit program tak že </w:t>
      </w:r>
      <w:r w:rsidR="009A4380">
        <w:rPr>
          <w:lang w:eastAsia="cs-CZ"/>
        </w:rPr>
        <w:t>přidáte blok pro nekonečné opakování</w:t>
      </w:r>
      <w:r>
        <w:rPr>
          <w:lang w:eastAsia="cs-CZ"/>
        </w:rPr>
        <w:t>. Zkuste přidat časovou prodlevu. Vyzkoušejte zobrazení připravených obrázků, opět s vhodnými časovými prodlevami. Vyzkoušejte případně i cyklus</w:t>
      </w:r>
      <w:r w:rsidR="009A4380">
        <w:rPr>
          <w:lang w:eastAsia="cs-CZ"/>
        </w:rPr>
        <w:t xml:space="preserve"> pro pevný počet opakování</w:t>
      </w:r>
      <w:r>
        <w:rPr>
          <w:lang w:eastAsia="cs-CZ"/>
        </w:rPr>
        <w:t xml:space="preserve">. Vysvětlete žákům </w:t>
      </w:r>
      <w:r w:rsidR="009A4380">
        <w:rPr>
          <w:lang w:eastAsia="cs-CZ"/>
        </w:rPr>
        <w:t xml:space="preserve">rozdíly mezi cykly </w:t>
      </w:r>
      <w:proofErr w:type="spellStart"/>
      <w:r w:rsidR="009A4380">
        <w:rPr>
          <w:lang w:eastAsia="cs-CZ"/>
        </w:rPr>
        <w:t>while</w:t>
      </w:r>
      <w:proofErr w:type="spellEnd"/>
      <w:r w:rsidR="009A4380">
        <w:rPr>
          <w:lang w:eastAsia="cs-CZ"/>
        </w:rPr>
        <w:t xml:space="preserve"> a </w:t>
      </w:r>
      <w:proofErr w:type="spellStart"/>
      <w:r w:rsidR="009A4380">
        <w:rPr>
          <w:lang w:eastAsia="cs-CZ"/>
        </w:rPr>
        <w:t>for</w:t>
      </w:r>
      <w:proofErr w:type="spellEnd"/>
      <w:r>
        <w:rPr>
          <w:lang w:eastAsia="cs-CZ"/>
        </w:rPr>
        <w:t xml:space="preserve">. </w:t>
      </w:r>
    </w:p>
    <w:p w14:paraId="49278A06" w14:textId="0F32CBF3" w:rsidR="000E46A7" w:rsidRPr="002031C2" w:rsidRDefault="000E46A7" w:rsidP="002031C2">
      <w:pPr>
        <w:rPr>
          <w:lang w:eastAsia="cs-CZ"/>
        </w:rPr>
      </w:pPr>
      <w:r>
        <w:rPr>
          <w:lang w:eastAsia="cs-CZ"/>
        </w:rPr>
        <w:t xml:space="preserve">Vyzkoušejte si přehrávání zvuku. Pokud máte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V1 musíte prvně připojit výstupní zařízení. Vyzkoušejte bloky </w:t>
      </w:r>
      <w:r w:rsidR="00E9148F">
        <w:rPr>
          <w:lang w:eastAsia="cs-CZ"/>
        </w:rPr>
        <w:t xml:space="preserve">„hraj tón“, </w:t>
      </w:r>
      <w:r>
        <w:rPr>
          <w:lang w:eastAsia="cs-CZ"/>
        </w:rPr>
        <w:t>„hraj melodii“</w:t>
      </w:r>
      <w:r w:rsidR="00E9148F">
        <w:rPr>
          <w:lang w:eastAsia="cs-CZ"/>
        </w:rPr>
        <w:t xml:space="preserve"> a</w:t>
      </w:r>
      <w:r>
        <w:rPr>
          <w:lang w:eastAsia="cs-CZ"/>
        </w:rPr>
        <w:t xml:space="preserve"> „play </w:t>
      </w:r>
      <w:proofErr w:type="spellStart"/>
      <w:r>
        <w:rPr>
          <w:lang w:eastAsia="cs-CZ"/>
        </w:rPr>
        <w:t>sound</w:t>
      </w:r>
      <w:proofErr w:type="spellEnd"/>
      <w:r>
        <w:rPr>
          <w:lang w:eastAsia="cs-CZ"/>
        </w:rPr>
        <w:t>“ (pouze V2)</w:t>
      </w:r>
      <w:r w:rsidR="00E9148F">
        <w:rPr>
          <w:lang w:eastAsia="cs-CZ"/>
        </w:rPr>
        <w:t>. Můžete nechat žáky složit vlastní melodii, ale v tom případě doporučuji vybavit se klapkami na uši a třídu zvukově izolovat.</w:t>
      </w:r>
    </w:p>
    <w:p w14:paraId="3A4288C6" w14:textId="77777777" w:rsidR="00DE4D16" w:rsidRDefault="00DE4D16">
      <w:pPr>
        <w:spacing w:before="0" w:after="160"/>
        <w:jc w:val="left"/>
        <w:rPr>
          <w:rFonts w:eastAsiaTheme="majorEastAsia" w:cstheme="majorBidi"/>
          <w:b/>
          <w:sz w:val="32"/>
          <w:szCs w:val="24"/>
          <w:lang w:eastAsia="cs-CZ"/>
        </w:rPr>
      </w:pPr>
      <w:r>
        <w:rPr>
          <w:lang w:eastAsia="cs-CZ"/>
        </w:rPr>
        <w:br w:type="page"/>
      </w:r>
    </w:p>
    <w:p w14:paraId="66367050" w14:textId="4D65177A" w:rsidR="002031C2" w:rsidRDefault="002031C2" w:rsidP="002031C2">
      <w:pPr>
        <w:pStyle w:val="Nadpis3"/>
        <w:rPr>
          <w:lang w:eastAsia="cs-CZ"/>
        </w:rPr>
      </w:pPr>
      <w:r>
        <w:rPr>
          <w:lang w:eastAsia="cs-CZ"/>
        </w:rPr>
        <w:lastRenderedPageBreak/>
        <w:t xml:space="preserve">Práce </w:t>
      </w:r>
      <w:r w:rsidR="00E9148F">
        <w:rPr>
          <w:lang w:eastAsia="cs-CZ"/>
        </w:rPr>
        <w:t>se vstupy</w:t>
      </w:r>
    </w:p>
    <w:p w14:paraId="32921111" w14:textId="5B9A4718" w:rsidR="00BC2287" w:rsidRDefault="00BC2287" w:rsidP="00BC228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Kromě potřeb z minulé kapitoly doporučuji jeden nebo více silných magnetů na třídu.</w:t>
      </w:r>
    </w:p>
    <w:p w14:paraId="1F0A8B88" w14:textId="57D7FCBC" w:rsidR="00E9148F" w:rsidRDefault="00E9148F" w:rsidP="00E9148F">
      <w:pPr>
        <w:rPr>
          <w:lang w:eastAsia="cs-CZ"/>
        </w:rPr>
      </w:pPr>
      <w:r>
        <w:rPr>
          <w:lang w:eastAsia="cs-CZ"/>
        </w:rPr>
        <w:t xml:space="preserve">Nejjednodušším typem vstupu jsou dvě tlačítka značená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B. Jejich nejjednodušší použití je pomocí bloku „Po stisknutí tlačítka A(B)“ v kategorii vstup. Naprogramujte akci (výstup na displej, zahrání tónu“ po stisku zvoleného tlačítka. Přiřaďte aktivitu k oběma tlačítkům. </w:t>
      </w:r>
      <w:r w:rsidR="009A4380">
        <w:rPr>
          <w:lang w:eastAsia="cs-CZ"/>
        </w:rPr>
        <w:t>Např. takto:</w:t>
      </w:r>
    </w:p>
    <w:p w14:paraId="5ACA6300" w14:textId="77777777" w:rsidR="004E4526" w:rsidRDefault="004E4526" w:rsidP="004E4526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2144D3C3" w14:textId="77777777" w:rsidR="004E4526" w:rsidRDefault="004E4526" w:rsidP="004E4526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87CB4BB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132E626C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Image.HAPPY</w:t>
      </w:r>
      <w:proofErr w:type="spellEnd"/>
      <w:r>
        <w:rPr>
          <w:lang w:eastAsia="cs-CZ"/>
        </w:rPr>
        <w:t>)</w:t>
      </w:r>
    </w:p>
    <w:p w14:paraId="75827FB4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button_b.is_pressed</w:t>
      </w:r>
      <w:proofErr w:type="spellEnd"/>
      <w:r>
        <w:rPr>
          <w:lang w:eastAsia="cs-CZ"/>
        </w:rPr>
        <w:t>():</w:t>
      </w:r>
    </w:p>
    <w:p w14:paraId="2A6A1E9E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Image.SAD</w:t>
      </w:r>
      <w:proofErr w:type="spellEnd"/>
      <w:r>
        <w:rPr>
          <w:lang w:eastAsia="cs-CZ"/>
        </w:rPr>
        <w:t>)</w:t>
      </w:r>
    </w:p>
    <w:p w14:paraId="4425618C" w14:textId="77777777" w:rsidR="004E4526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7212A757" w14:textId="691C2301" w:rsidR="00E9148F" w:rsidRDefault="004E4526" w:rsidP="004E452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 w:rsidRPr="004E4526">
        <w:t>display</w:t>
      </w:r>
      <w:r>
        <w:rPr>
          <w:lang w:eastAsia="cs-CZ"/>
        </w:rPr>
        <w:t>.clear</w:t>
      </w:r>
      <w:proofErr w:type="spellEnd"/>
      <w:r>
        <w:rPr>
          <w:lang w:eastAsia="cs-CZ"/>
        </w:rPr>
        <w:t>()</w:t>
      </w:r>
    </w:p>
    <w:p w14:paraId="43B00B57" w14:textId="77777777" w:rsidR="00810CB4" w:rsidRDefault="00AD6411" w:rsidP="00E9148F">
      <w:pPr>
        <w:rPr>
          <w:lang w:eastAsia="cs-CZ"/>
        </w:rPr>
      </w:pPr>
      <w:r>
        <w:rPr>
          <w:lang w:eastAsia="cs-CZ"/>
        </w:rPr>
        <w:t>Vyzkoušejte si nyní další možnosti vstupů</w:t>
      </w:r>
      <w:r w:rsidR="00810CB4">
        <w:rPr>
          <w:lang w:eastAsia="cs-CZ"/>
        </w:rPr>
        <w:t>:</w:t>
      </w:r>
    </w:p>
    <w:p w14:paraId="3FFF577A" w14:textId="28FBE7BB" w:rsidR="00E9148F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microphone.sound_level</w:t>
      </w:r>
      <w:proofErr w:type="spellEnd"/>
      <w:r w:rsidRPr="00810CB4">
        <w:t>()</w:t>
      </w:r>
      <w:r>
        <w:t xml:space="preserve"> – test na </w:t>
      </w:r>
      <w:r w:rsidR="00FA719B">
        <w:t xml:space="preserve">úroveň </w:t>
      </w:r>
      <w:r>
        <w:t>zvuk</w:t>
      </w:r>
      <w:r w:rsidR="00FA719B">
        <w:t>u</w:t>
      </w:r>
      <w:r>
        <w:t xml:space="preserve"> u </w:t>
      </w:r>
      <w:proofErr w:type="spellStart"/>
      <w:r>
        <w:t>micro:bitu</w:t>
      </w:r>
      <w:proofErr w:type="spellEnd"/>
      <w:r>
        <w:t xml:space="preserve"> V 2</w:t>
      </w:r>
    </w:p>
    <w:p w14:paraId="05F8445C" w14:textId="785FD900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>
        <w:t>pin_logo.is_touched</w:t>
      </w:r>
      <w:proofErr w:type="spellEnd"/>
      <w:r>
        <w:t xml:space="preserve">() – stisknuto logo na </w:t>
      </w:r>
      <w:proofErr w:type="spellStart"/>
      <w:r>
        <w:t>micro:bitu</w:t>
      </w:r>
      <w:proofErr w:type="spellEnd"/>
      <w:r>
        <w:t xml:space="preserve"> V 2</w:t>
      </w:r>
    </w:p>
    <w:p w14:paraId="40FB0CD6" w14:textId="1BCFF7B0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accelerometer.was_gesture</w:t>
      </w:r>
      <w:proofErr w:type="spellEnd"/>
      <w:r w:rsidRPr="00810CB4">
        <w:t>("</w:t>
      </w:r>
      <w:proofErr w:type="spellStart"/>
      <w:r w:rsidRPr="00810CB4">
        <w:t>shake</w:t>
      </w:r>
      <w:proofErr w:type="spellEnd"/>
      <w:r w:rsidRPr="00810CB4">
        <w:t>")</w:t>
      </w:r>
      <w:r>
        <w:t xml:space="preserve"> – zatřesení</w:t>
      </w:r>
      <w:r w:rsidR="00FA719B">
        <w:t xml:space="preserve"> </w:t>
      </w:r>
      <w:proofErr w:type="spellStart"/>
      <w:r w:rsidR="00FA719B">
        <w:t>micro:bitem</w:t>
      </w:r>
      <w:proofErr w:type="spellEnd"/>
    </w:p>
    <w:p w14:paraId="4E8AA4D9" w14:textId="13D9CB54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temperature</w:t>
      </w:r>
      <w:proofErr w:type="spellEnd"/>
      <w:r w:rsidRPr="00810CB4">
        <w:t>()</w:t>
      </w:r>
      <w:r>
        <w:t xml:space="preserve"> – teplota</w:t>
      </w:r>
    </w:p>
    <w:p w14:paraId="23C4C96F" w14:textId="255A138F" w:rsidR="00810CB4" w:rsidRDefault="00810CB4" w:rsidP="00810CB4">
      <w:pPr>
        <w:pStyle w:val="Odstavecseseznamem"/>
        <w:numPr>
          <w:ilvl w:val="0"/>
          <w:numId w:val="8"/>
        </w:numPr>
      </w:pPr>
      <w:proofErr w:type="spellStart"/>
      <w:r w:rsidRPr="00810CB4">
        <w:t>display.read_light_level</w:t>
      </w:r>
      <w:proofErr w:type="spellEnd"/>
      <w:r w:rsidRPr="00810CB4">
        <w:t>()</w:t>
      </w:r>
      <w:r>
        <w:t xml:space="preserve"> – úroveň osvětlení</w:t>
      </w:r>
    </w:p>
    <w:p w14:paraId="2750C50F" w14:textId="0BAD17B7" w:rsidR="00810CB4" w:rsidRDefault="0006114E" w:rsidP="00810CB4">
      <w:pPr>
        <w:pStyle w:val="Odstavecseseznamem"/>
        <w:numPr>
          <w:ilvl w:val="0"/>
          <w:numId w:val="8"/>
        </w:numPr>
      </w:pPr>
      <w:proofErr w:type="spellStart"/>
      <w:r w:rsidRPr="0006114E">
        <w:t>compass.get_field_strength</w:t>
      </w:r>
      <w:proofErr w:type="spellEnd"/>
      <w:r w:rsidRPr="0006114E">
        <w:t>()</w:t>
      </w:r>
      <w:r>
        <w:t xml:space="preserve"> – intenzita magnetického pole</w:t>
      </w:r>
    </w:p>
    <w:p w14:paraId="09F1697E" w14:textId="1E0F2900" w:rsidR="0006114E" w:rsidRPr="00810CB4" w:rsidRDefault="00B61665" w:rsidP="00810CB4">
      <w:pPr>
        <w:pStyle w:val="Odstavecseseznamem"/>
        <w:numPr>
          <w:ilvl w:val="0"/>
          <w:numId w:val="8"/>
        </w:numPr>
      </w:pPr>
      <w:proofErr w:type="spellStart"/>
      <w:r w:rsidRPr="00B61665">
        <w:t>compass.heading</w:t>
      </w:r>
      <w:proofErr w:type="spellEnd"/>
      <w:r w:rsidRPr="00B61665">
        <w:t>()</w:t>
      </w:r>
      <w:r>
        <w:t xml:space="preserve"> – azimut ve stupních, nutná inicializace pomocí </w:t>
      </w:r>
      <w:proofErr w:type="spellStart"/>
      <w:r w:rsidRPr="00B61665">
        <w:t>compass.calibrate</w:t>
      </w:r>
      <w:proofErr w:type="spellEnd"/>
      <w:r w:rsidRPr="00B61665">
        <w:t>()</w:t>
      </w:r>
    </w:p>
    <w:p w14:paraId="3D4EE240" w14:textId="225E2A6A" w:rsidR="00AD6411" w:rsidRDefault="00AD6411" w:rsidP="0006114E">
      <w:pPr>
        <w:pStyle w:val="DOTAZ"/>
        <w:rPr>
          <w:lang w:eastAsia="cs-CZ"/>
        </w:rPr>
      </w:pPr>
      <w:r>
        <w:rPr>
          <w:lang w:eastAsia="cs-CZ"/>
        </w:rPr>
        <w:t>Napište program, který po stisku tlačítka A zobrazí teplotu, po stisku tlačítka B intenzitu světla a současném stisku obou tlačítek zobrazí intenzitu magnetického pole. Experimentujte se zhasínáním a rozsvícením a osv</w:t>
      </w:r>
      <w:r w:rsidR="00BC2287">
        <w:rPr>
          <w:lang w:eastAsia="cs-CZ"/>
        </w:rPr>
        <w:t>ícením a dále s přiblížením magnetu.</w:t>
      </w:r>
    </w:p>
    <w:p w14:paraId="7727AFD2" w14:textId="77777777" w:rsidR="00B61665" w:rsidRDefault="00B61665" w:rsidP="00B61665">
      <w:pPr>
        <w:rPr>
          <w:lang w:eastAsia="cs-CZ"/>
        </w:rPr>
      </w:pPr>
    </w:p>
    <w:p w14:paraId="38912454" w14:textId="35FE4848" w:rsidR="00BC2287" w:rsidRDefault="00BC2287" w:rsidP="0006114E">
      <w:pPr>
        <w:pStyle w:val="DOTAZ"/>
        <w:rPr>
          <w:lang w:eastAsia="cs-CZ"/>
        </w:rPr>
      </w:pPr>
      <w:r>
        <w:rPr>
          <w:lang w:eastAsia="cs-CZ"/>
        </w:rPr>
        <w:t>Můžete na neznalcích vyzkoušet magii. Přiblížíte-li ruku zaťatou v pěst k 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zobrazí se smajlík. Neříkejte, že máte v té pěsti silný magnet a vyzvěte je, ať to zkusí po vás. Můžete úkol vylepšit, tím že řeknete, že obrázek zobrazí jen tomu, kdo má magický potenciál. Slovo magický pak můžete nahradit slovem magnetický a sledujte kdy si toho dotyčný všimne.</w:t>
      </w:r>
    </w:p>
    <w:p w14:paraId="7295F411" w14:textId="77777777" w:rsidR="00B61665" w:rsidRDefault="00B61665" w:rsidP="00B61665">
      <w:pPr>
        <w:rPr>
          <w:lang w:eastAsia="cs-CZ"/>
        </w:rPr>
      </w:pPr>
    </w:p>
    <w:p w14:paraId="4D3651FD" w14:textId="2755595E" w:rsidR="00BC2287" w:rsidRPr="00E9148F" w:rsidRDefault="00BC2287" w:rsidP="00B61665">
      <w:pPr>
        <w:pStyle w:val="DOTAZ"/>
        <w:rPr>
          <w:lang w:eastAsia="cs-CZ"/>
        </w:rPr>
      </w:pPr>
      <w:r>
        <w:rPr>
          <w:lang w:eastAsia="cs-CZ"/>
        </w:rPr>
        <w:t xml:space="preserve">Můžete vyzkoušet ještě další magický program, při zatřesení vám dá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náhodnou dopověď</w:t>
      </w:r>
      <w:r w:rsidR="00420AC5">
        <w:rPr>
          <w:lang w:eastAsia="cs-CZ"/>
        </w:rPr>
        <w:t xml:space="preserve"> ano/ne. Můžete se ho tak dotazovat na </w:t>
      </w:r>
      <w:r w:rsidR="002F6E29">
        <w:rPr>
          <w:lang w:eastAsia="cs-CZ"/>
        </w:rPr>
        <w:t>otázky na které je odpověď ano/ne</w:t>
      </w:r>
      <w:r w:rsidR="00420AC5">
        <w:rPr>
          <w:lang w:eastAsia="cs-CZ"/>
        </w:rPr>
        <w:t>.</w:t>
      </w:r>
      <w:r w:rsidR="00FA719B">
        <w:rPr>
          <w:lang w:eastAsia="cs-CZ"/>
        </w:rPr>
        <w:t xml:space="preserve"> Můžete přidat i možnosti nevím, nelze rozhodnout atd.</w:t>
      </w:r>
    </w:p>
    <w:p w14:paraId="55C87813" w14:textId="77777777" w:rsidR="002F6E29" w:rsidRDefault="002F6E29">
      <w:pPr>
        <w:spacing w:before="0" w:after="160"/>
        <w:jc w:val="left"/>
        <w:rPr>
          <w:rFonts w:eastAsiaTheme="majorEastAsia" w:cstheme="majorBidi"/>
          <w:b/>
          <w:sz w:val="32"/>
          <w:szCs w:val="24"/>
          <w:lang w:eastAsia="cs-CZ"/>
        </w:rPr>
      </w:pPr>
      <w:r>
        <w:rPr>
          <w:lang w:eastAsia="cs-CZ"/>
        </w:rPr>
        <w:br w:type="page"/>
      </w:r>
    </w:p>
    <w:p w14:paraId="181B7F18" w14:textId="638739FD" w:rsidR="002031C2" w:rsidRDefault="002031C2" w:rsidP="007914E2">
      <w:pPr>
        <w:pStyle w:val="Nadpis3"/>
        <w:rPr>
          <w:lang w:eastAsia="cs-CZ"/>
        </w:rPr>
      </w:pPr>
      <w:r>
        <w:rPr>
          <w:lang w:eastAsia="cs-CZ"/>
        </w:rPr>
        <w:lastRenderedPageBreak/>
        <w:t xml:space="preserve">Komunikace mezi dvěma </w:t>
      </w:r>
      <w:proofErr w:type="spellStart"/>
      <w:r>
        <w:rPr>
          <w:lang w:eastAsia="cs-CZ"/>
        </w:rPr>
        <w:t>micro:bity</w:t>
      </w:r>
      <w:proofErr w:type="spellEnd"/>
    </w:p>
    <w:p w14:paraId="41FAA638" w14:textId="7377FFD8" w:rsidR="00BC2287" w:rsidRDefault="00BC2287" w:rsidP="00BC2287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Pro splnění této hodiny musí již být vytvořeny nejméně dvoučlenné skupiny vybavené dvěma </w:t>
      </w:r>
      <w:proofErr w:type="spellStart"/>
      <w:r>
        <w:rPr>
          <w:lang w:eastAsia="cs-CZ"/>
        </w:rPr>
        <w:t>micro:bity</w:t>
      </w:r>
      <w:proofErr w:type="spellEnd"/>
    </w:p>
    <w:p w14:paraId="5D9F06D7" w14:textId="11E6EFB9" w:rsidR="00A41F46" w:rsidRDefault="00A41F46" w:rsidP="00A41F46">
      <w:pPr>
        <w:rPr>
          <w:lang w:eastAsia="cs-CZ"/>
        </w:rPr>
      </w:pPr>
      <w:r>
        <w:rPr>
          <w:lang w:eastAsia="cs-CZ"/>
        </w:rPr>
        <w:t xml:space="preserve">Na úvod naprogramujte takovýto jednoduchý prográmek na obou </w:t>
      </w:r>
      <w:proofErr w:type="spellStart"/>
      <w:r>
        <w:rPr>
          <w:lang w:eastAsia="cs-CZ"/>
        </w:rPr>
        <w:t>micro:bitech</w:t>
      </w:r>
      <w:proofErr w:type="spellEnd"/>
      <w:r>
        <w:rPr>
          <w:lang w:eastAsia="cs-CZ"/>
        </w:rPr>
        <w:t xml:space="preserve"> ve skupině</w:t>
      </w:r>
      <w:r w:rsidR="002F6E29">
        <w:rPr>
          <w:lang w:eastAsia="cs-CZ"/>
        </w:rPr>
        <w:t>:</w:t>
      </w:r>
    </w:p>
    <w:p w14:paraId="5D35842C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691C8404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06018D36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0492F87C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15535270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388E5EAA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48D280A4" w14:textId="77777777" w:rsidR="002F6E29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4E9DE819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1ADDDCBA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("Zprava")</w:t>
      </w:r>
    </w:p>
    <w:p w14:paraId="4C6996A6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09C5384C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6E0D74DA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1548C6B5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23FBDCCE" w14:textId="77777777" w:rsidR="002F6E29" w:rsidRDefault="002F6E29" w:rsidP="002F6E29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6391E04F" w14:textId="10529684" w:rsidR="00A41F46" w:rsidRDefault="002F6E29" w:rsidP="002F6E29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36D061E9" w14:textId="584B7824" w:rsidR="00CB4A50" w:rsidRDefault="00A41F46" w:rsidP="00A41F46">
      <w:pPr>
        <w:rPr>
          <w:lang w:eastAsia="cs-CZ"/>
        </w:rPr>
      </w:pPr>
      <w:r>
        <w:rPr>
          <w:lang w:eastAsia="cs-CZ"/>
        </w:rPr>
        <w:t>Je důležité, aby měly různé skupiny různou skupinu rádia</w:t>
      </w:r>
      <w:r w:rsidR="00C163BF">
        <w:rPr>
          <w:lang w:eastAsia="cs-CZ"/>
        </w:rPr>
        <w:t xml:space="preserve"> (zde 23)</w:t>
      </w:r>
      <w:r>
        <w:rPr>
          <w:lang w:eastAsia="cs-CZ"/>
        </w:rPr>
        <w:t xml:space="preserve">, jinak si vzájemně polezou do zelí. </w:t>
      </w:r>
      <w:r w:rsidR="00C163BF">
        <w:rPr>
          <w:lang w:eastAsia="cs-CZ"/>
        </w:rPr>
        <w:t xml:space="preserve">Skupinu volíme z intervalu &lt;0,83&gt;. </w:t>
      </w:r>
      <w:r>
        <w:rPr>
          <w:lang w:eastAsia="cs-CZ"/>
        </w:rPr>
        <w:t xml:space="preserve">Nejlépe nechte nejdříve žáky, aby se přesvědčili, co se stane, když to neudělají, bude se vám dobře vykládat bezpečnost bezdrátového spojení. </w:t>
      </w:r>
    </w:p>
    <w:p w14:paraId="36FEC8FB" w14:textId="1D19B2DF" w:rsidR="00A41F46" w:rsidRDefault="00CB4A50" w:rsidP="00A41F46">
      <w:pPr>
        <w:rPr>
          <w:lang w:eastAsia="cs-CZ"/>
        </w:rPr>
      </w:pPr>
      <w:r>
        <w:rPr>
          <w:lang w:eastAsia="cs-CZ"/>
        </w:rPr>
        <w:t>Poté</w:t>
      </w:r>
      <w:r w:rsidR="00A41F46">
        <w:rPr>
          <w:lang w:eastAsia="cs-CZ"/>
        </w:rPr>
        <w:t xml:space="preserve"> co si žáci rozdělí skupiny rádia, je nechte zkusit si vzájemně posílat signál. Je-li to mo</w:t>
      </w:r>
      <w:r>
        <w:rPr>
          <w:lang w:eastAsia="cs-CZ"/>
        </w:rPr>
        <w:t xml:space="preserve">žné (a bezpečné) vypusťte je mimo učebnu ať si otestují dosah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 ve volném prostoru i přes zdi. Bude se to hodit při tvorbě zabezpečovacího zařízení.</w:t>
      </w:r>
    </w:p>
    <w:p w14:paraId="7DEFDA78" w14:textId="7698D89A" w:rsidR="00CB4A50" w:rsidRDefault="00CB4A50" w:rsidP="00A41F46">
      <w:pPr>
        <w:rPr>
          <w:lang w:eastAsia="cs-CZ"/>
        </w:rPr>
      </w:pPr>
      <w:r>
        <w:rPr>
          <w:lang w:eastAsia="cs-CZ"/>
        </w:rPr>
        <w:t xml:space="preserve">Naeditujte složitější případ, kdy se posílá jiné číslo při stisku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</w:t>
      </w:r>
      <w:r w:rsidR="00875687">
        <w:rPr>
          <w:lang w:eastAsia="cs-CZ"/>
        </w:rPr>
        <w:t>jiné</w:t>
      </w:r>
      <w:r>
        <w:rPr>
          <w:lang w:eastAsia="cs-CZ"/>
        </w:rPr>
        <w:t xml:space="preserve"> při stisku B. Máte-li V2, tak třetí se pošle při stisku loga. Přijímající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pak podle přijatého čísla rozhodne o své činnosti. </w:t>
      </w:r>
    </w:p>
    <w:p w14:paraId="485AE12F" w14:textId="67ACF087" w:rsidR="00CB4A50" w:rsidRDefault="00CB4A50" w:rsidP="00A41F46">
      <w:pPr>
        <w:rPr>
          <w:lang w:eastAsia="cs-CZ"/>
        </w:rPr>
      </w:pPr>
      <w:r>
        <w:rPr>
          <w:lang w:eastAsia="cs-CZ"/>
        </w:rPr>
        <w:t xml:space="preserve">Žáci mohou kód upravit tak, že význam při poslání signálu z jednoho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může být např. „</w:t>
      </w:r>
      <w:proofErr w:type="spellStart"/>
      <w:r>
        <w:rPr>
          <w:lang w:eastAsia="cs-CZ"/>
        </w:rPr>
        <w:t>Půjdem</w:t>
      </w:r>
      <w:proofErr w:type="spellEnd"/>
      <w:r>
        <w:rPr>
          <w:lang w:eastAsia="cs-CZ"/>
        </w:rPr>
        <w:t xml:space="preserve"> na hřiště?“, „Půjdeme se učit“, „Máme úkoly“ a odpovědi zpět např „Ano“, „Ne“ a „Nevím“. Ponechte žákům ať si sami vyberou a řešení otestují. </w:t>
      </w:r>
      <w:proofErr w:type="spellStart"/>
      <w:r w:rsidR="00875687">
        <w:rPr>
          <w:lang w:eastAsia="cs-CZ"/>
        </w:rPr>
        <w:t>Micro:bity</w:t>
      </w:r>
      <w:proofErr w:type="spellEnd"/>
      <w:r>
        <w:rPr>
          <w:lang w:eastAsia="cs-CZ"/>
        </w:rPr>
        <w:t xml:space="preserve"> lze nyní označit jako tázající a odpovídající.</w:t>
      </w:r>
    </w:p>
    <w:p w14:paraId="1F329A31" w14:textId="6B5747B9" w:rsidR="00CB4A50" w:rsidRDefault="00CB4A50" w:rsidP="00A41F46">
      <w:pPr>
        <w:rPr>
          <w:lang w:eastAsia="cs-CZ"/>
        </w:rPr>
      </w:pPr>
      <w:r>
        <w:rPr>
          <w:lang w:eastAsia="cs-CZ"/>
        </w:rPr>
        <w:t>Vysvětlete žákům nebezpečí této komunikace. Pokud útočník zná použitou skupinu a význam kódů může konverzaci odposlouchávat. Navíc může i do komunikace vstoupit a způsobit zmatení účastníků.</w:t>
      </w:r>
    </w:p>
    <w:p w14:paraId="405FDABE" w14:textId="0E676E4F" w:rsidR="002031C2" w:rsidRDefault="002031C2" w:rsidP="007914E2">
      <w:pPr>
        <w:pStyle w:val="Nadpis3"/>
        <w:rPr>
          <w:lang w:eastAsia="cs-CZ"/>
        </w:rPr>
      </w:pPr>
      <w:r>
        <w:rPr>
          <w:lang w:eastAsia="cs-CZ"/>
        </w:rPr>
        <w:lastRenderedPageBreak/>
        <w:t>Tvorba zabezpečovacího zařízení</w:t>
      </w:r>
    </w:p>
    <w:p w14:paraId="30D336E9" w14:textId="77777777" w:rsidR="00CB4A50" w:rsidRDefault="00CB4A50" w:rsidP="00CB4A50">
      <w:pPr>
        <w:rPr>
          <w:lang w:eastAsia="cs-CZ"/>
        </w:rPr>
      </w:pPr>
      <w:r>
        <w:rPr>
          <w:lang w:eastAsia="cs-CZ"/>
        </w:rPr>
        <w:t xml:space="preserve">Vytvoříme jednoduché zabezpečovací zařízení, které bude reagovat na intenzitu světla. </w:t>
      </w:r>
    </w:p>
    <w:p w14:paraId="1F95D41F" w14:textId="4A135E93" w:rsidR="00CB4A50" w:rsidRDefault="00CB4A50" w:rsidP="00CB4A50">
      <w:pPr>
        <w:rPr>
          <w:lang w:eastAsia="cs-CZ"/>
        </w:rPr>
      </w:pPr>
      <w:r>
        <w:rPr>
          <w:lang w:eastAsia="cs-CZ"/>
        </w:rPr>
        <w:t>Vyzkoušejte si nejprve na jednoduchém prográmku rozdíl ve hodnotě intenzity světla mezi zhasnutím a rozsvícením (zavřenými a otevřenými žaluziemi).</w:t>
      </w:r>
    </w:p>
    <w:p w14:paraId="7087DE0D" w14:textId="77777777" w:rsidR="00875687" w:rsidRDefault="00875687" w:rsidP="00875687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275E946E" w14:textId="77777777" w:rsidR="00875687" w:rsidRDefault="00875687" w:rsidP="00875687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41FF9AD" w14:textId="7271159A" w:rsidR="00CB4A50" w:rsidRDefault="00875687" w:rsidP="00875687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30FF87F8" w14:textId="5CCD1B63" w:rsidR="00CB4A50" w:rsidRDefault="00CB4A50" w:rsidP="00CB4A50">
      <w:pPr>
        <w:rPr>
          <w:lang w:eastAsia="cs-CZ"/>
        </w:rPr>
      </w:pPr>
      <w:r>
        <w:rPr>
          <w:lang w:eastAsia="cs-CZ"/>
        </w:rPr>
        <w:t xml:space="preserve">Potřebujeme dva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>:</w:t>
      </w:r>
    </w:p>
    <w:p w14:paraId="43A07A62" w14:textId="094C8A3D" w:rsidR="002A47D0" w:rsidRDefault="002A47D0" w:rsidP="002A47D0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Vysílač – hlídá intenzitu světla a při rozsvícení (zhasnutí) vyšle signál. Kód by mohl vypadat např. takto:</w:t>
      </w:r>
    </w:p>
    <w:p w14:paraId="12485DBA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7D406E2D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2BCFAABC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58D5C7D6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1C6038E8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3273DFCB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225D3B7A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6DBF6ACB" w14:textId="77777777" w:rsidR="00EA15B6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()&gt;127):</w:t>
      </w:r>
    </w:p>
    <w:p w14:paraId="585FFEBB" w14:textId="6370E5C8" w:rsidR="002A47D0" w:rsidRDefault="00EA15B6" w:rsidP="00EA15B6">
      <w:pPr>
        <w:pStyle w:val="Kod"/>
        <w:pBdr>
          <w:left w:val="single" w:sz="6" w:space="0" w:color="ED7D31" w:themeColor="accent2"/>
        </w:pBdr>
        <w:spacing w:before="0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("Poplach")</w:t>
      </w:r>
    </w:p>
    <w:p w14:paraId="153861F4" w14:textId="04BDC2EF" w:rsidR="002A47D0" w:rsidRDefault="002A47D0" w:rsidP="002A47D0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Přijímač – dostane </w:t>
      </w:r>
      <w:proofErr w:type="spellStart"/>
      <w:r>
        <w:rPr>
          <w:lang w:eastAsia="cs-CZ"/>
        </w:rPr>
        <w:t>info</w:t>
      </w:r>
      <w:proofErr w:type="spellEnd"/>
      <w:r>
        <w:rPr>
          <w:lang w:eastAsia="cs-CZ"/>
        </w:rPr>
        <w:t>, že došlo k incidentu a vyhlásí poplach. Kód například takto:</w:t>
      </w:r>
    </w:p>
    <w:p w14:paraId="5118BFFD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3D8A21E1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>import music</w:t>
      </w:r>
    </w:p>
    <w:p w14:paraId="77428DD3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4F47D6BB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1205A02C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7CDE8276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7F3FD7D5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4F480708" w14:textId="77777777" w:rsidR="00EA15B6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1942931A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2A121414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12990F9F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14F8FDC3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2F2BE1C1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music.NYAN</w:t>
      </w:r>
      <w:proofErr w:type="spellEnd"/>
      <w:r>
        <w:rPr>
          <w:lang w:eastAsia="cs-CZ"/>
        </w:rPr>
        <w:t>)</w:t>
      </w:r>
    </w:p>
    <w:p w14:paraId="418080A1" w14:textId="77777777" w:rsidR="00EA15B6" w:rsidRDefault="00EA15B6" w:rsidP="00EA15B6">
      <w:pPr>
        <w:pStyle w:val="Kod"/>
        <w:spacing w:before="0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7EEBEC9D" w14:textId="79D38052" w:rsidR="002A47D0" w:rsidRDefault="00EA15B6" w:rsidP="00EA15B6">
      <w:pPr>
        <w:pStyle w:val="Kod"/>
        <w:spacing w:before="0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4ECE056B" w14:textId="08E0F8B2" w:rsidR="002A47D0" w:rsidRDefault="002A47D0" w:rsidP="00861AC6">
      <w:pPr>
        <w:rPr>
          <w:lang w:eastAsia="cs-CZ"/>
        </w:rPr>
      </w:pPr>
      <w:r>
        <w:rPr>
          <w:lang w:eastAsia="cs-CZ"/>
        </w:rPr>
        <w:t xml:space="preserve">Nyní zadejte žákům projekt na vytvoření zabezpečovacího zařízení pomocí dvou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. Napovězte </w:t>
      </w:r>
      <w:r w:rsidR="00861AC6">
        <w:rPr>
          <w:lang w:eastAsia="cs-CZ"/>
        </w:rPr>
        <w:t>jim,</w:t>
      </w:r>
      <w:r>
        <w:rPr>
          <w:lang w:eastAsia="cs-CZ"/>
        </w:rPr>
        <w:t xml:space="preserve"> co mohou použít – stisk tlačítka (naopak i uvolnění tlačítka), změna intenzity světla, teploty, magnetického pole, audio signál, pohyb</w:t>
      </w:r>
      <w:r w:rsidR="009F5B94">
        <w:rPr>
          <w:lang w:eastAsia="cs-CZ"/>
        </w:rPr>
        <w:t>.</w:t>
      </w:r>
    </w:p>
    <w:p w14:paraId="042C7B55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lastRenderedPageBreak/>
        <w:t>Doporučené pomůcky</w:t>
      </w:r>
    </w:p>
    <w:p w14:paraId="3D87847C" w14:textId="3D6EDE06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V první řadě potřebujeme dostatek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. Ideální stav je, když má každý žák svůj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. Ideálnější je pak, když má svůj osobní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>, pokud si to může škola anebo rodiče žáků dovolit.</w:t>
      </w:r>
    </w:p>
    <w:p w14:paraId="61486352" w14:textId="077274AF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Ke každému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potřebujeme připojovací USB kabel a doporučuji i přenosný držák na baterie. Ideální je koupit vše dohromady jako výhodný balíček, jak je popsáno v úvodu textu.</w:t>
      </w:r>
    </w:p>
    <w:p w14:paraId="4CF30FC7" w14:textId="748D7FD5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Dále potřebujeme počítač, který </w:t>
      </w:r>
      <w:r w:rsidR="00C97D76">
        <w:rPr>
          <w:lang w:eastAsia="cs-CZ"/>
        </w:rPr>
        <w:t xml:space="preserve">má nainstalovaný editor Mu nebo </w:t>
      </w:r>
      <w:proofErr w:type="spellStart"/>
      <w:r w:rsidR="00C97D76">
        <w:rPr>
          <w:lang w:eastAsia="cs-CZ"/>
        </w:rPr>
        <w:t>Thonny</w:t>
      </w:r>
      <w:proofErr w:type="spellEnd"/>
      <w:r w:rsidR="00C97D76">
        <w:rPr>
          <w:lang w:eastAsia="cs-CZ"/>
        </w:rPr>
        <w:t xml:space="preserve"> anebo asi nejlépe oba</w:t>
      </w:r>
      <w:r>
        <w:rPr>
          <w:lang w:eastAsia="cs-CZ"/>
        </w:rPr>
        <w:t>. Určitě doporučuji druhou možnost, nebudeme tolik vydáni vrtochům internetového připojení.</w:t>
      </w:r>
    </w:p>
    <w:p w14:paraId="6B7DEF74" w14:textId="43A16B87" w:rsidR="00697300" w:rsidRDefault="00697300" w:rsidP="00B17CE9">
      <w:pPr>
        <w:rPr>
          <w:lang w:eastAsia="cs-CZ"/>
        </w:rPr>
      </w:pPr>
      <w:r>
        <w:rPr>
          <w:lang w:eastAsia="cs-CZ"/>
        </w:rPr>
        <w:t>Pro vysvětlení reakce na magnetické pole potřebujeme také silnější magnet. Např. „vypůjčený“ z nástěnky.</w:t>
      </w:r>
    </w:p>
    <w:p w14:paraId="22A6F469" w14:textId="0C04BD38" w:rsidR="00697300" w:rsidRDefault="00697300" w:rsidP="00B17CE9">
      <w:pPr>
        <w:rPr>
          <w:lang w:eastAsia="cs-CZ"/>
        </w:rPr>
      </w:pPr>
      <w:r>
        <w:rPr>
          <w:lang w:eastAsia="cs-CZ"/>
        </w:rPr>
        <w:t xml:space="preserve">Pokud máme </w:t>
      </w:r>
      <w:r w:rsidR="009224D8">
        <w:rPr>
          <w:lang w:eastAsia="cs-CZ"/>
        </w:rPr>
        <w:t xml:space="preserve">starší </w:t>
      </w:r>
      <w:proofErr w:type="spellStart"/>
      <w:r>
        <w:rPr>
          <w:lang w:eastAsia="cs-CZ"/>
        </w:rPr>
        <w:t>micro:bit</w:t>
      </w:r>
      <w:proofErr w:type="spellEnd"/>
      <w:r w:rsidR="009224D8">
        <w:rPr>
          <w:lang w:eastAsia="cs-CZ"/>
        </w:rPr>
        <w:t xml:space="preserve"> verze jedna</w:t>
      </w:r>
      <w:r>
        <w:rPr>
          <w:lang w:eastAsia="cs-CZ"/>
        </w:rPr>
        <w:t xml:space="preserve"> pak ještě potřebujeme externí </w:t>
      </w:r>
      <w:proofErr w:type="spellStart"/>
      <w:r>
        <w:rPr>
          <w:lang w:eastAsia="cs-CZ"/>
        </w:rPr>
        <w:t>repráčky</w:t>
      </w:r>
      <w:proofErr w:type="spellEnd"/>
      <w:r>
        <w:rPr>
          <w:lang w:eastAsia="cs-CZ"/>
        </w:rPr>
        <w:t xml:space="preserve"> anebo sluchátka.</w:t>
      </w:r>
    </w:p>
    <w:p w14:paraId="1C3DDD09" w14:textId="77777777" w:rsidR="00B17CE9" w:rsidRDefault="00614AC2" w:rsidP="00B17CE9">
      <w:pPr>
        <w:pStyle w:val="Nadpis2"/>
        <w:rPr>
          <w:lang w:eastAsia="cs-CZ"/>
        </w:rPr>
      </w:pPr>
      <w:r w:rsidRPr="00614AC2">
        <w:rPr>
          <w:lang w:eastAsia="cs-CZ"/>
        </w:rPr>
        <w:t>Pracovní list</w:t>
      </w:r>
    </w:p>
    <w:p w14:paraId="4088EB7A" w14:textId="42919E24" w:rsidR="000D6B18" w:rsidRDefault="000D6B18" w:rsidP="00B17CE9">
      <w:pPr>
        <w:rPr>
          <w:lang w:eastAsia="cs-CZ"/>
        </w:rPr>
      </w:pPr>
      <w:r>
        <w:rPr>
          <w:lang w:eastAsia="cs-CZ"/>
        </w:rPr>
        <w:t>Přílohou tohoto materiálu jsou pracovní listy. Tyto pracovní listy jsou k dispozici v editovatelné elektronické formě, aby si je každý učitel mohl upravit, např. dle toho, co má již s žáky probráno.</w:t>
      </w:r>
    </w:p>
    <w:p w14:paraId="676C93D5" w14:textId="120665D3" w:rsidR="000D6B18" w:rsidRDefault="000D6B18" w:rsidP="00B17CE9">
      <w:pPr>
        <w:rPr>
          <w:lang w:eastAsia="cs-CZ"/>
        </w:rPr>
      </w:pPr>
      <w:r>
        <w:rPr>
          <w:lang w:eastAsia="cs-CZ"/>
        </w:rPr>
        <w:t xml:space="preserve">Pracovní listy jsou čtyři pro každé z výše uvedených témat jeden. V pracovních listech počítám s tím, že škola má k dispozici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V2. Pokud má k dispozici pouze </w:t>
      </w:r>
      <w:proofErr w:type="spellStart"/>
      <w:r>
        <w:rPr>
          <w:lang w:eastAsia="cs-CZ"/>
        </w:rPr>
        <w:t>staší</w:t>
      </w:r>
      <w:proofErr w:type="spellEnd"/>
      <w:r>
        <w:rPr>
          <w:lang w:eastAsia="cs-CZ"/>
        </w:rPr>
        <w:t xml:space="preserve"> verzi V1, je nutné tyto listy upravit. Rozdíly jsou zejména v tom, že u V1 je nutno pro přehrání zvuku připojit externí zařízení a dále V1 nemá mikrofon a dotekové tlačítko, takže tyto dvě zařízení nelze použít jako čidlo pro vyhlášení poplachu.</w:t>
      </w:r>
    </w:p>
    <w:p w14:paraId="494B4A63" w14:textId="1A7D023B" w:rsidR="000D6B18" w:rsidRDefault="000D6B18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1FAD7F1D" w14:textId="77777777" w:rsidR="000D6B18" w:rsidRDefault="000D6B18" w:rsidP="000D6B18">
      <w:pPr>
        <w:pStyle w:val="Nadpis1"/>
      </w:pPr>
      <w:r>
        <w:lastRenderedPageBreak/>
        <w:t xml:space="preserve">Pracovní list 1 </w:t>
      </w:r>
    </w:p>
    <w:p w14:paraId="56ED13F1" w14:textId="3214FF2F" w:rsidR="000D6B18" w:rsidRPr="000D6B18" w:rsidRDefault="000D6B18" w:rsidP="000D6B18">
      <w:pPr>
        <w:pStyle w:val="Nadpis2"/>
      </w:pPr>
      <w:r>
        <w:t xml:space="preserve">práce s výstupy </w:t>
      </w:r>
      <w:proofErr w:type="spellStart"/>
      <w:r>
        <w:t>micro:bitu</w:t>
      </w:r>
      <w:proofErr w:type="spellEnd"/>
    </w:p>
    <w:p w14:paraId="30D122F1" w14:textId="6A8E897C" w:rsidR="000D6B18" w:rsidRDefault="000D6B18" w:rsidP="000D6B18">
      <w:pPr>
        <w:pStyle w:val="Nadpis3"/>
      </w:pPr>
      <w:r>
        <w:t>Co budeme potřebovat</w:t>
      </w:r>
    </w:p>
    <w:p w14:paraId="793D4AF6" w14:textId="57E5AAD4" w:rsidR="000D6B18" w:rsidRDefault="000D6B18" w:rsidP="000D6B18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 w:rsidR="007A2C16">
        <w:t>Thonny</w:t>
      </w:r>
      <w:proofErr w:type="spellEnd"/>
      <w:r w:rsidR="007A2C16">
        <w:t xml:space="preserve"> nebo Mu</w:t>
      </w:r>
    </w:p>
    <w:p w14:paraId="22596D9B" w14:textId="364E5B59" w:rsidR="000D6B18" w:rsidRDefault="000D6B18" w:rsidP="000D6B18">
      <w:pPr>
        <w:pStyle w:val="Odstavecseseznamem"/>
        <w:numPr>
          <w:ilvl w:val="0"/>
          <w:numId w:val="8"/>
        </w:numPr>
      </w:pPr>
      <w:proofErr w:type="spellStart"/>
      <w:r>
        <w:t>Micro:bit</w:t>
      </w:r>
      <w:proofErr w:type="spellEnd"/>
      <w:r>
        <w:t xml:space="preserve"> V2</w:t>
      </w:r>
    </w:p>
    <w:p w14:paraId="02783302" w14:textId="44A3DF37" w:rsidR="000D6B18" w:rsidRDefault="000D6B18" w:rsidP="000D6B18">
      <w:pPr>
        <w:pStyle w:val="Odstavecseseznamem"/>
        <w:numPr>
          <w:ilvl w:val="0"/>
          <w:numId w:val="8"/>
        </w:numPr>
      </w:pPr>
      <w:r>
        <w:t>Propojovací USB kabel</w:t>
      </w:r>
    </w:p>
    <w:p w14:paraId="5DB72D2D" w14:textId="23693A8E" w:rsidR="000D6B18" w:rsidRDefault="000D6B18" w:rsidP="000D6B18">
      <w:pPr>
        <w:pStyle w:val="Nadpis3"/>
      </w:pPr>
      <w:r>
        <w:t>A jdeme na to</w:t>
      </w:r>
    </w:p>
    <w:p w14:paraId="16F8166E" w14:textId="67CCC76B" w:rsidR="000D6B18" w:rsidRDefault="000D6B18" w:rsidP="000D6B18">
      <w:r>
        <w:t xml:space="preserve">Vezměte si svůj </w:t>
      </w:r>
      <w:proofErr w:type="spellStart"/>
      <w:r>
        <w:t>micro:bit</w:t>
      </w:r>
      <w:proofErr w:type="spellEnd"/>
      <w:r>
        <w:t xml:space="preserve"> a pořádně si jej prohlédněte. Na přední straně máte pole 5x5 LED diod, které umí svítit různou intenzitou červené barvy. Po jejich stranách máte dvě programovatelná tlačítka označení A </w:t>
      </w:r>
      <w:proofErr w:type="spellStart"/>
      <w:r>
        <w:t>a</w:t>
      </w:r>
      <w:proofErr w:type="spellEnd"/>
      <w:r>
        <w:t xml:space="preserve"> B. Nad diodami se ještě nachází programovatelné dotekové tlačítko a vpravo nahoře </w:t>
      </w:r>
      <w:r w:rsidR="00A53632">
        <w:t xml:space="preserve">nad LED je malá tečka, což je vlastně mikrofon. Otočme nyní </w:t>
      </w:r>
      <w:proofErr w:type="spellStart"/>
      <w:r w:rsidR="00A53632">
        <w:t>micro:bit</w:t>
      </w:r>
      <w:proofErr w:type="spellEnd"/>
      <w:r w:rsidR="00A53632">
        <w:t xml:space="preserve"> a podívejme se na zadní stranu. Nahoře máme dva porty microUSB pro připojení k PC a konektor pro připojení </w:t>
      </w:r>
      <w:proofErr w:type="spellStart"/>
      <w:r w:rsidR="00A53632">
        <w:t>batery</w:t>
      </w:r>
      <w:proofErr w:type="spellEnd"/>
      <w:r w:rsidR="00A53632">
        <w:t xml:space="preserve"> packu. Mezi nimi je tlačítko RESET pro opětovné spuštění programu od začátku. Všimněte si, že další části jsou zde popsány. Pro úplnost ještě dodejme, že z obou stran dole vidíme piny pro připojení dalších periferií. Celý </w:t>
      </w:r>
      <w:proofErr w:type="spellStart"/>
      <w:r w:rsidR="00A53632">
        <w:t>micro:bit</w:t>
      </w:r>
      <w:proofErr w:type="spellEnd"/>
      <w:r w:rsidR="00A53632">
        <w:t xml:space="preserve"> je například možné zasunout do nějakého externího zařízení.</w:t>
      </w:r>
    </w:p>
    <w:p w14:paraId="0CB7E6F7" w14:textId="41F14249" w:rsidR="00A51AFF" w:rsidRDefault="00A51AFF" w:rsidP="00A51AFF">
      <w:pPr>
        <w:rPr>
          <w:lang w:eastAsia="cs-CZ"/>
        </w:rPr>
      </w:pPr>
      <w:r>
        <w:rPr>
          <w:lang w:eastAsia="cs-CZ"/>
        </w:rPr>
        <w:t>Spusťte</w:t>
      </w:r>
      <w:r w:rsidR="00DE47D3">
        <w:rPr>
          <w:lang w:eastAsia="cs-CZ"/>
        </w:rPr>
        <w:t xml:space="preserve"> editor </w:t>
      </w:r>
      <w:proofErr w:type="spellStart"/>
      <w:r w:rsidR="00DE47D3">
        <w:rPr>
          <w:lang w:eastAsia="cs-CZ"/>
        </w:rPr>
        <w:t>Thonny</w:t>
      </w:r>
      <w:proofErr w:type="spellEnd"/>
      <w:r w:rsidR="00DE47D3">
        <w:rPr>
          <w:lang w:eastAsia="cs-CZ"/>
        </w:rPr>
        <w:t xml:space="preserve"> anebo Mu a seznamte se s ním.</w:t>
      </w:r>
    </w:p>
    <w:p w14:paraId="376060DC" w14:textId="77777777" w:rsidR="00A51AFF" w:rsidRDefault="00A51AFF" w:rsidP="00A51AFF">
      <w:pPr>
        <w:rPr>
          <w:lang w:eastAsia="cs-CZ"/>
        </w:rPr>
      </w:pPr>
      <w:r>
        <w:rPr>
          <w:lang w:eastAsia="cs-CZ"/>
        </w:rPr>
        <w:t>Zkuste vytvořit jednoduchý program</w:t>
      </w:r>
    </w:p>
    <w:p w14:paraId="38F13B1F" w14:textId="77777777" w:rsidR="00DE47D3" w:rsidRDefault="00DE47D3" w:rsidP="00DE47D3">
      <w:pPr>
        <w:pStyle w:val="Kod"/>
      </w:pPr>
      <w:proofErr w:type="spellStart"/>
      <w:r>
        <w:t>from</w:t>
      </w:r>
      <w:proofErr w:type="spellEnd"/>
      <w: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FF"/>
        </w:rPr>
        <w:t xml:space="preserve"> </w:t>
      </w:r>
      <w:r>
        <w:t>import</w:t>
      </w:r>
      <w:r>
        <w:rPr>
          <w:color w:val="666666"/>
        </w:rPr>
        <w:t>*</w:t>
      </w:r>
    </w:p>
    <w:p w14:paraId="1975DD78" w14:textId="77777777" w:rsidR="00DE47D3" w:rsidRDefault="00DE47D3" w:rsidP="00DE47D3">
      <w:pPr>
        <w:pStyle w:val="Kod"/>
      </w:pP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scroll</w:t>
      </w:r>
      <w:proofErr w:type="spellEnd"/>
      <w:r>
        <w:rPr>
          <w:color w:val="000000"/>
        </w:rPr>
        <w:t>(</w:t>
      </w:r>
      <w:r>
        <w:rPr>
          <w:color w:val="BA2121"/>
        </w:rPr>
        <w:t xml:space="preserve">"Ahoj </w:t>
      </w:r>
      <w:proofErr w:type="spellStart"/>
      <w:r>
        <w:rPr>
          <w:color w:val="BA2121"/>
        </w:rPr>
        <w:t>svete</w:t>
      </w:r>
      <w:proofErr w:type="spellEnd"/>
      <w:r>
        <w:rPr>
          <w:color w:val="BA2121"/>
        </w:rPr>
        <w:t>"</w:t>
      </w:r>
      <w:r>
        <w:rPr>
          <w:color w:val="000000"/>
        </w:rPr>
        <w:t>)</w:t>
      </w:r>
    </w:p>
    <w:p w14:paraId="07D3A95D" w14:textId="5398C1DC" w:rsidR="00A51AFF" w:rsidRDefault="00A51AFF" w:rsidP="00A51AFF">
      <w:pPr>
        <w:rPr>
          <w:lang w:eastAsia="cs-CZ"/>
        </w:rPr>
      </w:pPr>
      <w:r>
        <w:rPr>
          <w:lang w:eastAsia="cs-CZ"/>
        </w:rPr>
        <w:t xml:space="preserve">a nahrát jej do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. Zkuste si </w:t>
      </w:r>
      <w:r w:rsidR="00DE47D3">
        <w:rPr>
          <w:lang w:eastAsia="cs-CZ"/>
        </w:rPr>
        <w:t>vysvětlit</w:t>
      </w:r>
      <w:r>
        <w:rPr>
          <w:lang w:eastAsia="cs-CZ"/>
        </w:rPr>
        <w:t xml:space="preserve"> mezi </w:t>
      </w:r>
      <w:r w:rsidR="00DE47D3">
        <w:rPr>
          <w:lang w:eastAsia="cs-CZ"/>
        </w:rPr>
        <w:t xml:space="preserve">možnostmi spustit a uložit jako u </w:t>
      </w:r>
      <w:proofErr w:type="spellStart"/>
      <w:r w:rsidR="00DE47D3">
        <w:rPr>
          <w:lang w:eastAsia="cs-CZ"/>
        </w:rPr>
        <w:t>Thonny</w:t>
      </w:r>
      <w:proofErr w:type="spellEnd"/>
      <w:r w:rsidR="00DE47D3">
        <w:rPr>
          <w:lang w:eastAsia="cs-CZ"/>
        </w:rPr>
        <w:t xml:space="preserve">. </w:t>
      </w:r>
      <w:r>
        <w:rPr>
          <w:lang w:eastAsia="cs-CZ"/>
        </w:rPr>
        <w:t xml:space="preserve">Všimněte si, že během nahrávání bliká žlutá dioda na zadní straně. Vyzkoušejte si i to, že program lze spustit opakovaně pomocí tlačítka RESET (anebo odpojením a připojením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ke zdroji energie).</w:t>
      </w:r>
    </w:p>
    <w:p w14:paraId="50E6FE08" w14:textId="077359B0" w:rsidR="00A51AFF" w:rsidRDefault="00DE47D3" w:rsidP="00A51AFF">
      <w:pPr>
        <w:rPr>
          <w:lang w:eastAsia="cs-CZ"/>
        </w:rPr>
      </w:pPr>
      <w:r>
        <w:rPr>
          <w:lang w:eastAsia="cs-CZ"/>
        </w:rPr>
        <w:t xml:space="preserve">Zkuste přidat blok </w:t>
      </w:r>
      <w:proofErr w:type="spellStart"/>
      <w:r w:rsidR="00442317">
        <w:rPr>
          <w:lang w:eastAsia="cs-CZ"/>
        </w:rPr>
        <w:t>w</w:t>
      </w:r>
      <w:r>
        <w:rPr>
          <w:lang w:eastAsia="cs-CZ"/>
        </w:rPr>
        <w:t>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 xml:space="preserve"> </w:t>
      </w:r>
      <w:r w:rsidR="00442317">
        <w:rPr>
          <w:lang w:eastAsia="cs-CZ"/>
        </w:rPr>
        <w:t xml:space="preserve">(pozor u </w:t>
      </w:r>
      <w:proofErr w:type="spellStart"/>
      <w:r w:rsidR="00442317">
        <w:rPr>
          <w:lang w:eastAsia="cs-CZ"/>
        </w:rPr>
        <w:t>True</w:t>
      </w:r>
      <w:proofErr w:type="spellEnd"/>
      <w:r w:rsidR="00442317">
        <w:rPr>
          <w:lang w:eastAsia="cs-CZ"/>
        </w:rPr>
        <w:t xml:space="preserve"> musí být velké písmeno) </w:t>
      </w:r>
      <w:r>
        <w:rPr>
          <w:lang w:eastAsia="cs-CZ"/>
        </w:rPr>
        <w:t>a</w:t>
      </w:r>
      <w:r w:rsidR="00A51AFF">
        <w:rPr>
          <w:lang w:eastAsia="cs-CZ"/>
        </w:rPr>
        <w:t xml:space="preserve"> přidat časovou prodlevu. Vyzkoušejte zobrazení připravených obrázků, opět s vhodnými časovými prodlevami. </w:t>
      </w:r>
    </w:p>
    <w:p w14:paraId="50E0520C" w14:textId="77777777" w:rsidR="00DE47D3" w:rsidRDefault="00DE47D3" w:rsidP="00DE47D3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import*</w:t>
      </w:r>
    </w:p>
    <w:p w14:paraId="48B87A77" w14:textId="77777777" w:rsidR="00DE47D3" w:rsidRDefault="00DE47D3" w:rsidP="00DE47D3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83EF47B" w14:textId="77777777" w:rsidR="00DE47D3" w:rsidRDefault="00DE47D3" w:rsidP="00DE47D3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 xml:space="preserve">("Ahoj </w:t>
      </w:r>
      <w:proofErr w:type="spellStart"/>
      <w:r>
        <w:rPr>
          <w:lang w:eastAsia="cs-CZ"/>
        </w:rPr>
        <w:t>svete</w:t>
      </w:r>
      <w:proofErr w:type="spellEnd"/>
      <w:r>
        <w:rPr>
          <w:lang w:eastAsia="cs-CZ"/>
        </w:rPr>
        <w:t>")</w:t>
      </w:r>
    </w:p>
    <w:p w14:paraId="157C403C" w14:textId="5235F6F0" w:rsidR="00A51AFF" w:rsidRDefault="00DE47D3" w:rsidP="00DE47D3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47DB5B17" w14:textId="77777777" w:rsidR="003E2E45" w:rsidRDefault="003E2E45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72743134" w14:textId="642A5A69" w:rsidR="00326D38" w:rsidRDefault="00DE47D3" w:rsidP="0039476C">
      <w:pPr>
        <w:jc w:val="left"/>
        <w:rPr>
          <w:lang w:eastAsia="cs-CZ"/>
        </w:rPr>
      </w:pPr>
      <w:r>
        <w:rPr>
          <w:lang w:eastAsia="cs-CZ"/>
        </w:rPr>
        <w:lastRenderedPageBreak/>
        <w:t>Upravíme program, tak aby text zobrazil třikrát:</w:t>
      </w:r>
    </w:p>
    <w:p w14:paraId="2885DC99" w14:textId="77777777" w:rsidR="00DE47D3" w:rsidRDefault="00DE47D3" w:rsidP="00DE47D3">
      <w:pPr>
        <w:pStyle w:val="Kod"/>
      </w:pPr>
      <w:proofErr w:type="spellStart"/>
      <w:r>
        <w:t>from</w:t>
      </w:r>
      <w:proofErr w:type="spellEnd"/>
      <w: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FF"/>
        </w:rPr>
        <w:t xml:space="preserve"> </w:t>
      </w:r>
      <w:r>
        <w:t>import</w:t>
      </w:r>
      <w:r>
        <w:rPr>
          <w:color w:val="666666"/>
        </w:rPr>
        <w:t>*</w:t>
      </w:r>
    </w:p>
    <w:p w14:paraId="326C9467" w14:textId="25C58DD9" w:rsidR="00DE47D3" w:rsidRDefault="00DE47D3" w:rsidP="00DE47D3">
      <w:pPr>
        <w:pStyle w:val="Kod"/>
      </w:pPr>
      <w:proofErr w:type="spellStart"/>
      <w:r>
        <w:t>for</w:t>
      </w:r>
      <w:proofErr w:type="spellEnd"/>
      <w:r>
        <w:rPr>
          <w:color w:val="000000"/>
        </w:rPr>
        <w:t xml:space="preserve"> i </w:t>
      </w:r>
      <w:r>
        <w:rPr>
          <w:color w:val="AA22FF"/>
        </w:rPr>
        <w:t xml:space="preserve">in </w:t>
      </w:r>
      <w:proofErr w:type="spellStart"/>
      <w:r>
        <w:t>range</w:t>
      </w:r>
      <w:proofErr w:type="spellEnd"/>
      <w:r>
        <w:rPr>
          <w:color w:val="000000"/>
        </w:rPr>
        <w:t>(</w:t>
      </w:r>
      <w:r>
        <w:rPr>
          <w:color w:val="666666"/>
        </w:rPr>
        <w:t>1</w:t>
      </w:r>
      <w:r>
        <w:rPr>
          <w:color w:val="000000"/>
        </w:rPr>
        <w:t xml:space="preserve">, </w:t>
      </w:r>
      <w:r>
        <w:rPr>
          <w:color w:val="666666"/>
        </w:rPr>
        <w:t>4</w:t>
      </w:r>
      <w:r>
        <w:rPr>
          <w:color w:val="000000"/>
        </w:rPr>
        <w:t>):</w:t>
      </w:r>
    </w:p>
    <w:p w14:paraId="472EA986" w14:textId="77777777" w:rsidR="003E2E45" w:rsidRDefault="00DE47D3" w:rsidP="00DE47D3">
      <w:pPr>
        <w:pStyle w:val="Kod"/>
        <w:rPr>
          <w:lang w:eastAsia="cs-CZ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scroll</w:t>
      </w:r>
      <w:proofErr w:type="spellEnd"/>
      <w:r w:rsidR="003E2E45">
        <w:rPr>
          <w:lang w:eastAsia="cs-CZ"/>
        </w:rPr>
        <w:t xml:space="preserve">("Ahoj </w:t>
      </w:r>
      <w:proofErr w:type="spellStart"/>
      <w:r w:rsidR="003E2E45">
        <w:rPr>
          <w:lang w:eastAsia="cs-CZ"/>
        </w:rPr>
        <w:t>svete</w:t>
      </w:r>
      <w:proofErr w:type="spellEnd"/>
      <w:r w:rsidR="003E2E45">
        <w:rPr>
          <w:lang w:eastAsia="cs-CZ"/>
        </w:rPr>
        <w:t>")</w:t>
      </w:r>
    </w:p>
    <w:p w14:paraId="6B06063B" w14:textId="4E63011E" w:rsidR="003E2E45" w:rsidRDefault="003E2E45" w:rsidP="00DE47D3">
      <w:pPr>
        <w:pStyle w:val="Kod"/>
        <w:rPr>
          <w:color w:val="000000"/>
        </w:rPr>
      </w:pP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(1000)</w:t>
      </w:r>
    </w:p>
    <w:p w14:paraId="2C58848A" w14:textId="52E80721" w:rsidR="003E2E45" w:rsidRDefault="003E2E45" w:rsidP="00DE47D3">
      <w:pPr>
        <w:pStyle w:val="Kod"/>
      </w:pPr>
      <w:proofErr w:type="spellStart"/>
      <w:r>
        <w:rPr>
          <w:color w:val="000000"/>
        </w:rPr>
        <w:t>display.clear</w:t>
      </w:r>
      <w:proofErr w:type="spellEnd"/>
      <w:r>
        <w:rPr>
          <w:color w:val="000000"/>
        </w:rPr>
        <w:t>()</w:t>
      </w:r>
    </w:p>
    <w:p w14:paraId="49BB10F1" w14:textId="1E883E02" w:rsidR="00DE47D3" w:rsidRDefault="00DE47D3" w:rsidP="0039476C">
      <w:pPr>
        <w:jc w:val="left"/>
        <w:rPr>
          <w:lang w:eastAsia="cs-CZ"/>
        </w:rPr>
      </w:pPr>
      <w:r>
        <w:rPr>
          <w:lang w:eastAsia="cs-CZ"/>
        </w:rPr>
        <w:t xml:space="preserve">Pozor pro tři zobrazení opravdu musí rozsah být 1 až 4. </w:t>
      </w:r>
      <w:r w:rsidR="00F47784">
        <w:rPr>
          <w:lang w:eastAsia="cs-CZ"/>
        </w:rPr>
        <w:t>Jde to vlastně polozavřený (zleva) interval.</w:t>
      </w:r>
    </w:p>
    <w:p w14:paraId="3D003D1A" w14:textId="5EF277A9" w:rsidR="0039476C" w:rsidRDefault="00A51AFF" w:rsidP="0039476C">
      <w:pPr>
        <w:rPr>
          <w:lang w:eastAsia="cs-CZ"/>
        </w:rPr>
      </w:pPr>
      <w:r>
        <w:rPr>
          <w:lang w:eastAsia="cs-CZ"/>
        </w:rPr>
        <w:t>Vyzkoušejte si přehrávání zvuku</w:t>
      </w:r>
      <w:r w:rsidR="003E2E45">
        <w:rPr>
          <w:lang w:eastAsia="cs-CZ"/>
        </w:rPr>
        <w:t>:</w:t>
      </w:r>
    </w:p>
    <w:p w14:paraId="5B55E157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08B2BDAC" w14:textId="77777777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>import music</w:t>
      </w:r>
    </w:p>
    <w:p w14:paraId="4C2314A6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Image.HAPPY</w:t>
      </w:r>
      <w:proofErr w:type="spellEnd"/>
      <w:r>
        <w:rPr>
          <w:lang w:eastAsia="cs-CZ"/>
        </w:rPr>
        <w:t>)</w:t>
      </w:r>
    </w:p>
    <w:p w14:paraId="78DC01BD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2B3B9CE8" w14:textId="77777777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music.POWER_UP</w:t>
      </w:r>
      <w:proofErr w:type="spellEnd"/>
      <w:r>
        <w:rPr>
          <w:lang w:eastAsia="cs-CZ"/>
        </w:rPr>
        <w:t>)</w:t>
      </w:r>
    </w:p>
    <w:p w14:paraId="16E583E3" w14:textId="28FF43D4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(1000)</w:t>
      </w:r>
    </w:p>
    <w:p w14:paraId="1522CC04" w14:textId="59EA3D9F" w:rsidR="0039476C" w:rsidRDefault="003E2E45" w:rsidP="000D6B18">
      <w:pPr>
        <w:rPr>
          <w:lang w:eastAsia="cs-CZ"/>
        </w:rPr>
      </w:pPr>
      <w:r>
        <w:rPr>
          <w:lang w:eastAsia="cs-CZ"/>
        </w:rPr>
        <w:t xml:space="preserve">Až vás začnou bolet uši stiskněte tlačítko reset na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(pouze u </w:t>
      </w:r>
      <w:proofErr w:type="spellStart"/>
      <w:r>
        <w:rPr>
          <w:lang w:eastAsia="cs-CZ"/>
        </w:rPr>
        <w:t>Thonny</w:t>
      </w:r>
      <w:proofErr w:type="spellEnd"/>
      <w:r>
        <w:rPr>
          <w:lang w:eastAsia="cs-CZ"/>
        </w:rPr>
        <w:t>)</w:t>
      </w:r>
      <w:r w:rsidR="0039476C">
        <w:rPr>
          <w:lang w:eastAsia="cs-CZ"/>
        </w:rPr>
        <w:t xml:space="preserve">. </w:t>
      </w:r>
      <w:r>
        <w:rPr>
          <w:lang w:eastAsia="cs-CZ"/>
        </w:rPr>
        <w:t xml:space="preserve"> Můžete nechat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i promluvit:</w:t>
      </w:r>
    </w:p>
    <w:p w14:paraId="479E0805" w14:textId="77777777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14A685B4" w14:textId="77777777" w:rsidR="003E2E45" w:rsidRDefault="003E2E45" w:rsidP="003E2E45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speech</w:t>
      </w:r>
      <w:proofErr w:type="spellEnd"/>
    </w:p>
    <w:p w14:paraId="0A4AE9A3" w14:textId="536414B8" w:rsidR="003E2E45" w:rsidRDefault="003E2E45" w:rsidP="003E2E45">
      <w:pPr>
        <w:pStyle w:val="Kod"/>
        <w:rPr>
          <w:lang w:eastAsia="cs-CZ"/>
        </w:rPr>
      </w:pPr>
      <w:proofErr w:type="spellStart"/>
      <w:r>
        <w:rPr>
          <w:lang w:eastAsia="cs-CZ"/>
        </w:rPr>
        <w:t>speech.say</w:t>
      </w:r>
      <w:proofErr w:type="spellEnd"/>
      <w:r>
        <w:rPr>
          <w:lang w:eastAsia="cs-CZ"/>
        </w:rPr>
        <w:t>("</w:t>
      </w:r>
      <w:proofErr w:type="spellStart"/>
      <w:r>
        <w:rPr>
          <w:lang w:eastAsia="cs-CZ"/>
        </w:rPr>
        <w:t>Attention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please</w:t>
      </w:r>
      <w:proofErr w:type="spellEnd"/>
      <w:r>
        <w:rPr>
          <w:lang w:eastAsia="cs-CZ"/>
        </w:rPr>
        <w:t>",speed=100)</w:t>
      </w:r>
    </w:p>
    <w:p w14:paraId="5633664A" w14:textId="6D9A7E38" w:rsidR="00B64178" w:rsidRDefault="00B64178" w:rsidP="00B64178">
      <w:pPr>
        <w:pStyle w:val="Nadpis3"/>
        <w:rPr>
          <w:lang w:eastAsia="cs-CZ"/>
        </w:rPr>
      </w:pPr>
      <w:r>
        <w:rPr>
          <w:lang w:eastAsia="cs-CZ"/>
        </w:rPr>
        <w:t>Co jste se naučili</w:t>
      </w:r>
    </w:p>
    <w:p w14:paraId="43388C10" w14:textId="3B6D473B" w:rsidR="0039476C" w:rsidRDefault="00B64178" w:rsidP="0039476C">
      <w:pPr>
        <w:pStyle w:val="INFO"/>
        <w:rPr>
          <w:lang w:eastAsia="cs-CZ"/>
        </w:rPr>
      </w:pPr>
      <w:r>
        <w:rPr>
          <w:lang w:eastAsia="cs-CZ"/>
        </w:rPr>
        <w:t>Z</w:t>
      </w:r>
      <w:r w:rsidR="0039476C">
        <w:rPr>
          <w:lang w:eastAsia="cs-CZ"/>
        </w:rPr>
        <w:t xml:space="preserve">obrazovat obrázky a text na displeji </w:t>
      </w:r>
      <w:proofErr w:type="spellStart"/>
      <w:r w:rsidR="0039476C">
        <w:rPr>
          <w:lang w:eastAsia="cs-CZ"/>
        </w:rPr>
        <w:t>micro:bitu</w:t>
      </w:r>
      <w:proofErr w:type="spellEnd"/>
      <w:r w:rsidR="0039476C">
        <w:rPr>
          <w:lang w:eastAsia="cs-CZ"/>
        </w:rPr>
        <w:t xml:space="preserve">. Víte, jak část kódu spustit jednou, opakovaně, několikrát. Dále umíte na </w:t>
      </w:r>
      <w:proofErr w:type="spellStart"/>
      <w:r w:rsidR="0039476C">
        <w:rPr>
          <w:lang w:eastAsia="cs-CZ"/>
        </w:rPr>
        <w:t>micro:bitu</w:t>
      </w:r>
      <w:proofErr w:type="spellEnd"/>
      <w:r w:rsidR="0039476C">
        <w:rPr>
          <w:lang w:eastAsia="cs-CZ"/>
        </w:rPr>
        <w:t xml:space="preserve"> přehrát tón</w:t>
      </w:r>
      <w:r w:rsidR="007A2C16">
        <w:rPr>
          <w:lang w:eastAsia="cs-CZ"/>
        </w:rPr>
        <w:t xml:space="preserve"> a nechat jej promluvit</w:t>
      </w:r>
      <w:r w:rsidR="0039476C">
        <w:rPr>
          <w:lang w:eastAsia="cs-CZ"/>
        </w:rPr>
        <w:t>.</w:t>
      </w:r>
    </w:p>
    <w:p w14:paraId="4A7080D3" w14:textId="590AF485" w:rsidR="0039476C" w:rsidRDefault="0039476C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12037CDB" w14:textId="53B86394" w:rsidR="00B64178" w:rsidRDefault="00B64178" w:rsidP="00B64178">
      <w:pPr>
        <w:pStyle w:val="Nadpis1"/>
      </w:pPr>
      <w:r>
        <w:lastRenderedPageBreak/>
        <w:t>Pracovní list 2</w:t>
      </w:r>
    </w:p>
    <w:p w14:paraId="2AD99F46" w14:textId="7830A025" w:rsidR="00B64178" w:rsidRPr="000D6B18" w:rsidRDefault="00B64178" w:rsidP="00B64178">
      <w:pPr>
        <w:pStyle w:val="Nadpis2"/>
      </w:pPr>
      <w:r>
        <w:t xml:space="preserve">práce se vstupy </w:t>
      </w:r>
      <w:proofErr w:type="spellStart"/>
      <w:r>
        <w:t>micro:bitu</w:t>
      </w:r>
      <w:proofErr w:type="spellEnd"/>
    </w:p>
    <w:p w14:paraId="79BFFF5E" w14:textId="77777777" w:rsidR="00B64178" w:rsidRDefault="00B64178" w:rsidP="00B64178">
      <w:pPr>
        <w:pStyle w:val="Nadpis3"/>
      </w:pPr>
      <w:r>
        <w:t>Co budeme potřebovat</w:t>
      </w:r>
    </w:p>
    <w:p w14:paraId="55B4A92A" w14:textId="7052A25B" w:rsidR="00B64178" w:rsidRDefault="00B64178" w:rsidP="00B64178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 w:rsidR="007A2C16">
        <w:t>Thonny</w:t>
      </w:r>
      <w:proofErr w:type="spellEnd"/>
      <w:r w:rsidR="007A2C16">
        <w:t xml:space="preserve"> nebo Mu</w:t>
      </w:r>
    </w:p>
    <w:p w14:paraId="0ECA9F61" w14:textId="77777777" w:rsidR="00B64178" w:rsidRDefault="00B64178" w:rsidP="00B64178">
      <w:pPr>
        <w:pStyle w:val="Odstavecseseznamem"/>
        <w:numPr>
          <w:ilvl w:val="0"/>
          <w:numId w:val="8"/>
        </w:numPr>
      </w:pPr>
      <w:proofErr w:type="spellStart"/>
      <w:r>
        <w:t>Micro:bit</w:t>
      </w:r>
      <w:proofErr w:type="spellEnd"/>
      <w:r>
        <w:t xml:space="preserve"> V2</w:t>
      </w:r>
    </w:p>
    <w:p w14:paraId="0E510E07" w14:textId="77777777" w:rsidR="00B64178" w:rsidRDefault="00B64178" w:rsidP="00B64178">
      <w:pPr>
        <w:pStyle w:val="Odstavecseseznamem"/>
        <w:numPr>
          <w:ilvl w:val="0"/>
          <w:numId w:val="8"/>
        </w:numPr>
      </w:pPr>
      <w:r>
        <w:t>Propojovací USB kabel</w:t>
      </w:r>
    </w:p>
    <w:p w14:paraId="5693E873" w14:textId="77777777" w:rsidR="00B64178" w:rsidRDefault="00B64178" w:rsidP="00B64178">
      <w:pPr>
        <w:pStyle w:val="Nadpis3"/>
      </w:pPr>
      <w:r>
        <w:t>A jdeme na to</w:t>
      </w:r>
    </w:p>
    <w:p w14:paraId="3139E9A8" w14:textId="5A291DFE" w:rsidR="00B64178" w:rsidRDefault="00B64178" w:rsidP="00B64178">
      <w:pPr>
        <w:rPr>
          <w:lang w:eastAsia="cs-CZ"/>
        </w:rPr>
      </w:pPr>
      <w:r>
        <w:rPr>
          <w:lang w:eastAsia="cs-CZ"/>
        </w:rPr>
        <w:t xml:space="preserve">Nejjednodušším typem vstupu jsou dvě tlačítka značená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B. </w:t>
      </w:r>
      <w:proofErr w:type="spellStart"/>
      <w:r w:rsidR="007A2C16">
        <w:rPr>
          <w:lang w:eastAsia="cs-CZ"/>
        </w:rPr>
        <w:t>Micro:bit</w:t>
      </w:r>
      <w:proofErr w:type="spellEnd"/>
      <w:r w:rsidR="007A2C16">
        <w:rPr>
          <w:lang w:eastAsia="cs-CZ"/>
        </w:rPr>
        <w:t xml:space="preserve"> V2 navíc dotykové logo. Použití dobře demonstruje následující příklad:</w:t>
      </w:r>
    </w:p>
    <w:p w14:paraId="244DB659" w14:textId="77777777" w:rsidR="007A2C16" w:rsidRDefault="007A2C16" w:rsidP="007A2C16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54592EB3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>import music</w:t>
      </w:r>
    </w:p>
    <w:p w14:paraId="7C6175F8" w14:textId="77777777" w:rsidR="007A2C16" w:rsidRDefault="007A2C16" w:rsidP="007A2C16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41F7AF58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560E8D5F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Image.HAPPY</w:t>
      </w:r>
      <w:proofErr w:type="spellEnd"/>
      <w:r>
        <w:rPr>
          <w:lang w:eastAsia="cs-CZ"/>
        </w:rPr>
        <w:t>)</w:t>
      </w:r>
    </w:p>
    <w:p w14:paraId="07525D84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elif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button_b.is_pressed</w:t>
      </w:r>
      <w:proofErr w:type="spellEnd"/>
      <w:r>
        <w:rPr>
          <w:lang w:eastAsia="cs-CZ"/>
        </w:rPr>
        <w:t>():</w:t>
      </w:r>
    </w:p>
    <w:p w14:paraId="7DDA48EC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display.show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Image.SAD</w:t>
      </w:r>
      <w:proofErr w:type="spellEnd"/>
      <w:r>
        <w:rPr>
          <w:lang w:eastAsia="cs-CZ"/>
        </w:rPr>
        <w:t>)</w:t>
      </w:r>
    </w:p>
    <w:p w14:paraId="3A2C79E0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elif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pin_logo.is_touched</w:t>
      </w:r>
      <w:proofErr w:type="spellEnd"/>
      <w:r>
        <w:rPr>
          <w:lang w:eastAsia="cs-CZ"/>
        </w:rPr>
        <w:t>():</w:t>
      </w:r>
    </w:p>
    <w:p w14:paraId="574C4ED4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music.DADADADUM</w:t>
      </w:r>
      <w:proofErr w:type="spellEnd"/>
      <w:r>
        <w:rPr>
          <w:lang w:eastAsia="cs-CZ"/>
        </w:rPr>
        <w:t>)</w:t>
      </w:r>
    </w:p>
    <w:p w14:paraId="25790DA8" w14:textId="77777777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76708D7C" w14:textId="300DBC6D" w:rsidR="007A2C16" w:rsidRDefault="007A2C16" w:rsidP="007A2C16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75484F41" w14:textId="17D80889" w:rsidR="00A60C2A" w:rsidRDefault="00A60C2A" w:rsidP="00B64178">
      <w:pPr>
        <w:rPr>
          <w:lang w:eastAsia="cs-CZ"/>
        </w:rPr>
      </w:pPr>
      <w:r>
        <w:rPr>
          <w:lang w:eastAsia="cs-CZ"/>
        </w:rPr>
        <w:t>Jedná se o podmíněný příkaz. Pokud platí první podmínka provede se a skočí se na konec bloku, a tak dále</w:t>
      </w:r>
      <w:r w:rsidR="007A2C16">
        <w:rPr>
          <w:lang w:eastAsia="cs-CZ"/>
        </w:rPr>
        <w:t>. Část jinak (</w:t>
      </w:r>
      <w:proofErr w:type="spellStart"/>
      <w:r w:rsidR="007A2C16">
        <w:rPr>
          <w:lang w:eastAsia="cs-CZ"/>
        </w:rPr>
        <w:t>else</w:t>
      </w:r>
      <w:proofErr w:type="spellEnd"/>
      <w:r w:rsidR="007A2C16">
        <w:rPr>
          <w:lang w:eastAsia="cs-CZ"/>
        </w:rPr>
        <w:t>) zde chybí</w:t>
      </w:r>
      <w:r>
        <w:rPr>
          <w:lang w:eastAsia="cs-CZ"/>
        </w:rPr>
        <w:t xml:space="preserve">. </w:t>
      </w:r>
    </w:p>
    <w:p w14:paraId="28C02593" w14:textId="42DD38E6" w:rsidR="00B64178" w:rsidRDefault="00B64178" w:rsidP="00B64178">
      <w:pPr>
        <w:rPr>
          <w:lang w:eastAsia="cs-CZ"/>
        </w:rPr>
      </w:pPr>
      <w:r>
        <w:rPr>
          <w:lang w:eastAsia="cs-CZ"/>
        </w:rPr>
        <w:t xml:space="preserve">Nyní vyzkoušejte měřit další veličiny a zobrazit jejich hodnotu: intenzitu světla, magnetického pole a teplotu. Můžete vyzkoušet i azimut, nezapomeňte před použitím se musí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zkalibrovat (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napíše výzvu, pak se objeví uprostřed displeje bod a natáčením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musíme celý displej zaplnit).</w:t>
      </w:r>
    </w:p>
    <w:p w14:paraId="3BDCAFFD" w14:textId="360CA493" w:rsidR="007A2C16" w:rsidRDefault="007A2C16" w:rsidP="00B64178">
      <w:pPr>
        <w:rPr>
          <w:lang w:eastAsia="cs-CZ"/>
        </w:rPr>
      </w:pPr>
      <w:r>
        <w:rPr>
          <w:lang w:eastAsia="cs-CZ"/>
        </w:rPr>
        <w:t>Použijte následující příkazy:</w:t>
      </w:r>
    </w:p>
    <w:p w14:paraId="41E142F5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microphone.sound_level</w:t>
      </w:r>
      <w:proofErr w:type="spellEnd"/>
      <w:r w:rsidRPr="00810CB4">
        <w:t>()</w:t>
      </w:r>
      <w:r>
        <w:t xml:space="preserve"> – test na zvuk u </w:t>
      </w:r>
      <w:proofErr w:type="spellStart"/>
      <w:r>
        <w:t>micro:bitu</w:t>
      </w:r>
      <w:proofErr w:type="spellEnd"/>
      <w:r>
        <w:t xml:space="preserve"> V 2</w:t>
      </w:r>
    </w:p>
    <w:p w14:paraId="79D2987A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>
        <w:t>pin_logo.is_touched</w:t>
      </w:r>
      <w:proofErr w:type="spellEnd"/>
      <w:r>
        <w:t xml:space="preserve">() – stisknuto logo na </w:t>
      </w:r>
      <w:proofErr w:type="spellStart"/>
      <w:r>
        <w:t>micro:bitu</w:t>
      </w:r>
      <w:proofErr w:type="spellEnd"/>
      <w:r>
        <w:t xml:space="preserve"> V 2</w:t>
      </w:r>
    </w:p>
    <w:p w14:paraId="1F307A9B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accelerometer.was_gesture</w:t>
      </w:r>
      <w:proofErr w:type="spellEnd"/>
      <w:r w:rsidRPr="00810CB4">
        <w:t>("</w:t>
      </w:r>
      <w:proofErr w:type="spellStart"/>
      <w:r w:rsidRPr="00810CB4">
        <w:t>shake</w:t>
      </w:r>
      <w:proofErr w:type="spellEnd"/>
      <w:r w:rsidRPr="00810CB4">
        <w:t>")</w:t>
      </w:r>
      <w:r>
        <w:t xml:space="preserve"> – zatřesení</w:t>
      </w:r>
    </w:p>
    <w:p w14:paraId="21DC5092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temperature</w:t>
      </w:r>
      <w:proofErr w:type="spellEnd"/>
      <w:r w:rsidRPr="00810CB4">
        <w:t>()</w:t>
      </w:r>
      <w:r>
        <w:t xml:space="preserve"> – teplota</w:t>
      </w:r>
    </w:p>
    <w:p w14:paraId="1C0BB6BA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810CB4">
        <w:t>display.read_light_level</w:t>
      </w:r>
      <w:proofErr w:type="spellEnd"/>
      <w:r w:rsidRPr="00810CB4">
        <w:t>()</w:t>
      </w:r>
      <w:r>
        <w:t xml:space="preserve"> – úroveň osvětlení</w:t>
      </w:r>
    </w:p>
    <w:p w14:paraId="086DAE34" w14:textId="77777777" w:rsidR="00432911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06114E">
        <w:t>compass.get_field_strength</w:t>
      </w:r>
      <w:proofErr w:type="spellEnd"/>
      <w:r w:rsidRPr="0006114E">
        <w:t>()</w:t>
      </w:r>
      <w:r>
        <w:t xml:space="preserve"> – intenzita magnetického pole</w:t>
      </w:r>
    </w:p>
    <w:p w14:paraId="72C0AFF1" w14:textId="77777777" w:rsidR="00432911" w:rsidRPr="00810CB4" w:rsidRDefault="00432911" w:rsidP="00432911">
      <w:pPr>
        <w:pStyle w:val="Odstavecseseznamem"/>
        <w:numPr>
          <w:ilvl w:val="0"/>
          <w:numId w:val="8"/>
        </w:numPr>
      </w:pPr>
      <w:proofErr w:type="spellStart"/>
      <w:r w:rsidRPr="00B61665">
        <w:t>compass.heading</w:t>
      </w:r>
      <w:proofErr w:type="spellEnd"/>
      <w:r w:rsidRPr="00B61665">
        <w:t>()</w:t>
      </w:r>
      <w:r>
        <w:t xml:space="preserve"> – azimut ve stupních, nutná inicializace pomocí </w:t>
      </w:r>
      <w:proofErr w:type="spellStart"/>
      <w:r w:rsidRPr="00B61665">
        <w:t>compass.calibrate</w:t>
      </w:r>
      <w:proofErr w:type="spellEnd"/>
      <w:r w:rsidRPr="00B61665">
        <w:t>()</w:t>
      </w:r>
    </w:p>
    <w:p w14:paraId="1E125F5D" w14:textId="77777777" w:rsidR="00432911" w:rsidRDefault="00432911" w:rsidP="00B64178">
      <w:pPr>
        <w:rPr>
          <w:lang w:eastAsia="cs-CZ"/>
        </w:rPr>
      </w:pPr>
    </w:p>
    <w:p w14:paraId="6E6E4354" w14:textId="468C9AEF" w:rsidR="00B64178" w:rsidRDefault="00B64178" w:rsidP="00B64178">
      <w:pPr>
        <w:rPr>
          <w:lang w:eastAsia="cs-CZ"/>
        </w:rPr>
      </w:pPr>
      <w:r>
        <w:rPr>
          <w:lang w:eastAsia="cs-CZ"/>
        </w:rPr>
        <w:lastRenderedPageBreak/>
        <w:t>Napište program, který po stisku tlačítka A zobrazí teplotu, po stisku tlačítka B intenzitu světla a současném stisku obou tlačítek zobrazí intenzitu magnetického pole. Experimentujte se zhasínáním a rozsvícením a osvícením a dále s přiblížením magnetu.</w:t>
      </w:r>
    </w:p>
    <w:p w14:paraId="7C125986" w14:textId="51F3B697" w:rsidR="00C16981" w:rsidRDefault="00C16981" w:rsidP="00B64178">
      <w:pPr>
        <w:rPr>
          <w:lang w:eastAsia="cs-CZ"/>
        </w:rPr>
      </w:pPr>
      <w:r>
        <w:rPr>
          <w:lang w:eastAsia="cs-CZ"/>
        </w:rPr>
        <w:t>Zkuste podobně experimentovat s úrovní hlasitosti v okolí.</w:t>
      </w:r>
    </w:p>
    <w:p w14:paraId="211660BC" w14:textId="77777777" w:rsidR="00F3635E" w:rsidRDefault="00B1378F" w:rsidP="00497D6A">
      <w:pPr>
        <w:pStyle w:val="DOTAZ"/>
        <w:rPr>
          <w:lang w:eastAsia="cs-CZ"/>
        </w:rPr>
      </w:pPr>
      <w:r>
        <w:rPr>
          <w:lang w:eastAsia="cs-CZ"/>
        </w:rPr>
        <w:t>M</w:t>
      </w:r>
      <w:r w:rsidR="00B64178">
        <w:rPr>
          <w:lang w:eastAsia="cs-CZ"/>
        </w:rPr>
        <w:t>ůžete na neznalcích vyzkoušet magii</w:t>
      </w:r>
      <w:r w:rsidR="00F3635E">
        <w:rPr>
          <w:lang w:eastAsia="cs-CZ"/>
        </w:rPr>
        <w:t>:</w:t>
      </w:r>
    </w:p>
    <w:p w14:paraId="1719DFEF" w14:textId="32332935" w:rsidR="00B64178" w:rsidRDefault="00B64178" w:rsidP="00497D6A">
      <w:pPr>
        <w:pStyle w:val="DOTAZ"/>
        <w:rPr>
          <w:lang w:eastAsia="cs-CZ"/>
        </w:rPr>
      </w:pPr>
      <w:r>
        <w:rPr>
          <w:lang w:eastAsia="cs-CZ"/>
        </w:rPr>
        <w:t>Přiblížíte-li ruku zaťatou v pěst k 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zobrazí se smajlík. Neříkejte, že máte v té pěsti silný magnet a vyzvěte je, ať to zkusí po vás. Můžete úkol vylepšit, tím že řeknete, že obrázek zobrazí jen tomu, kdo má magický potenciál. Slovo magický pak můžete nahradit slovem magnetický a sledujte kdy si toho dotyčný všimne.</w:t>
      </w:r>
    </w:p>
    <w:p w14:paraId="2F4D168E" w14:textId="77777777" w:rsidR="00432911" w:rsidRDefault="00432911" w:rsidP="00432911">
      <w:pPr>
        <w:pStyle w:val="Kod"/>
      </w:pPr>
      <w:proofErr w:type="spellStart"/>
      <w: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microbit</w:t>
      </w:r>
      <w:proofErr w:type="spellEnd"/>
      <w:r>
        <w:rPr>
          <w:color w:val="000000"/>
        </w:rPr>
        <w:t xml:space="preserve"> </w:t>
      </w:r>
      <w:r>
        <w:t>import</w:t>
      </w:r>
      <w:r>
        <w:rPr>
          <w:color w:val="000000"/>
        </w:rPr>
        <w:t xml:space="preserve"> </w:t>
      </w:r>
      <w:r>
        <w:rPr>
          <w:color w:val="666666"/>
        </w:rPr>
        <w:t>*</w:t>
      </w:r>
    </w:p>
    <w:p w14:paraId="3B67061A" w14:textId="77777777" w:rsidR="00432911" w:rsidRDefault="00432911" w:rsidP="00432911">
      <w:pPr>
        <w:pStyle w:val="Kod"/>
      </w:pPr>
      <w:r>
        <w:rPr>
          <w:color w:val="000000"/>
        </w:rPr>
        <w:t xml:space="preserve">hodnota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r>
        <w:rPr>
          <w:color w:val="666666"/>
        </w:rPr>
        <w:t>5000</w:t>
      </w:r>
    </w:p>
    <w:p w14:paraId="7A61D5FA" w14:textId="77777777" w:rsidR="00432911" w:rsidRDefault="00432911" w:rsidP="00432911">
      <w:pPr>
        <w:pStyle w:val="Kod"/>
      </w:pPr>
      <w:proofErr w:type="spellStart"/>
      <w:r>
        <w:rPr>
          <w:color w:val="000000"/>
        </w:rPr>
        <w:t>compass</w:t>
      </w:r>
      <w:r>
        <w:rPr>
          <w:color w:val="666666"/>
        </w:rPr>
        <w:t>.</w:t>
      </w:r>
      <w:r>
        <w:rPr>
          <w:color w:val="000000"/>
        </w:rPr>
        <w:t>calibrate</w:t>
      </w:r>
      <w:proofErr w:type="spellEnd"/>
      <w:r>
        <w:rPr>
          <w:color w:val="000000"/>
        </w:rPr>
        <w:t>()</w:t>
      </w:r>
    </w:p>
    <w:p w14:paraId="165AE36A" w14:textId="77777777" w:rsidR="00432911" w:rsidRDefault="00432911" w:rsidP="00432911">
      <w:pPr>
        <w:pStyle w:val="Kod"/>
      </w:pPr>
      <w:proofErr w:type="spellStart"/>
      <w:r>
        <w:rPr>
          <w:color w:val="000000"/>
        </w:rPr>
        <w:t>pocatek</w:t>
      </w:r>
      <w:proofErr w:type="spellEnd"/>
      <w:r>
        <w:rPr>
          <w:color w:val="000000"/>
        </w:rPr>
        <w:t xml:space="preserve">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compass</w:t>
      </w:r>
      <w:r>
        <w:rPr>
          <w:color w:val="666666"/>
        </w:rPr>
        <w:t>.</w:t>
      </w:r>
      <w:r>
        <w:rPr>
          <w:color w:val="000000"/>
        </w:rPr>
        <w:t>get_field_strength</w:t>
      </w:r>
      <w:proofErr w:type="spellEnd"/>
      <w:r>
        <w:rPr>
          <w:color w:val="000000"/>
        </w:rPr>
        <w:t>()</w:t>
      </w:r>
    </w:p>
    <w:p w14:paraId="37D31C45" w14:textId="77777777" w:rsidR="00432911" w:rsidRDefault="00432911" w:rsidP="00432911">
      <w:pPr>
        <w:pStyle w:val="Kod"/>
      </w:pPr>
      <w:proofErr w:type="spellStart"/>
      <w:r>
        <w:t>while</w:t>
      </w:r>
      <w:proofErr w:type="spellEnd"/>
      <w:r>
        <w:rPr>
          <w:color w:val="000000"/>
        </w:rPr>
        <w:t xml:space="preserve"> </w:t>
      </w:r>
      <w:proofErr w:type="spellStart"/>
      <w:r>
        <w:t>True</w:t>
      </w:r>
      <w:proofErr w:type="spellEnd"/>
      <w:r>
        <w:rPr>
          <w:color w:val="000000"/>
        </w:rPr>
        <w:t>:</w:t>
      </w:r>
    </w:p>
    <w:p w14:paraId="38F056D6" w14:textId="77777777" w:rsidR="00432911" w:rsidRDefault="00432911" w:rsidP="00432911">
      <w:pPr>
        <w:pStyle w:val="Kod"/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666666"/>
        </w:rPr>
        <w:t>100</w:t>
      </w:r>
      <w:r>
        <w:rPr>
          <w:color w:val="000000"/>
        </w:rPr>
        <w:t>)</w:t>
      </w:r>
    </w:p>
    <w:p w14:paraId="77402C6D" w14:textId="77777777" w:rsidR="00432911" w:rsidRDefault="00432911" w:rsidP="00432911">
      <w:pPr>
        <w:pStyle w:val="Kod"/>
      </w:pPr>
      <w:r>
        <w:rPr>
          <w:color w:val="000000"/>
        </w:rPr>
        <w:t xml:space="preserve">    sila </w:t>
      </w:r>
      <w:r>
        <w:rPr>
          <w:color w:val="666666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compass</w:t>
      </w:r>
      <w:r>
        <w:rPr>
          <w:color w:val="666666"/>
        </w:rPr>
        <w:t>.</w:t>
      </w:r>
      <w:r>
        <w:rPr>
          <w:color w:val="000000"/>
        </w:rPr>
        <w:t>get_field_strength</w:t>
      </w:r>
      <w:proofErr w:type="spellEnd"/>
      <w:r>
        <w:rPr>
          <w:color w:val="000000"/>
        </w:rPr>
        <w:t>()</w:t>
      </w:r>
    </w:p>
    <w:p w14:paraId="73F545E2" w14:textId="77777777" w:rsidR="00432911" w:rsidRDefault="00432911" w:rsidP="00432911">
      <w:pPr>
        <w:pStyle w:val="Kod"/>
      </w:pPr>
      <w:r>
        <w:rPr>
          <w:color w:val="000000"/>
        </w:rPr>
        <w:t xml:space="preserve">    </w:t>
      </w:r>
      <w:proofErr w:type="spellStart"/>
      <w:r>
        <w:t>if</w:t>
      </w:r>
      <w:proofErr w:type="spellEnd"/>
      <w:r>
        <w:rPr>
          <w:color w:val="000000"/>
        </w:rPr>
        <w:t xml:space="preserve"> </w:t>
      </w:r>
      <w:proofErr w:type="spellStart"/>
      <w:r>
        <w:t>abs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 xml:space="preserve">sila </w:t>
      </w:r>
      <w:r>
        <w:rPr>
          <w:color w:val="666666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pocatek</w:t>
      </w:r>
      <w:proofErr w:type="spellEnd"/>
      <w:proofErr w:type="gramEnd"/>
      <w:r>
        <w:rPr>
          <w:color w:val="000000"/>
        </w:rPr>
        <w:t xml:space="preserve">) </w:t>
      </w:r>
      <w:r>
        <w:rPr>
          <w:color w:val="666666"/>
        </w:rPr>
        <w:t>&gt;</w:t>
      </w:r>
      <w:r>
        <w:rPr>
          <w:color w:val="000000"/>
        </w:rPr>
        <w:t xml:space="preserve"> hodnota:</w:t>
      </w:r>
    </w:p>
    <w:p w14:paraId="2386EBB6" w14:textId="77777777" w:rsidR="00432911" w:rsidRDefault="00432911" w:rsidP="00432911">
      <w:pPr>
        <w:pStyle w:val="Ko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show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Image</w:t>
      </w:r>
      <w:r>
        <w:rPr>
          <w:color w:val="666666"/>
        </w:rPr>
        <w:t>.</w:t>
      </w:r>
      <w:r>
        <w:rPr>
          <w:color w:val="000000"/>
        </w:rPr>
        <w:t>HAPPY</w:t>
      </w:r>
      <w:proofErr w:type="spellEnd"/>
      <w:r>
        <w:rPr>
          <w:color w:val="000000"/>
        </w:rPr>
        <w:t>)</w:t>
      </w:r>
    </w:p>
    <w:p w14:paraId="0A0D5B4B" w14:textId="77777777" w:rsidR="00432911" w:rsidRDefault="00432911" w:rsidP="00432911">
      <w:pPr>
        <w:pStyle w:val="Ko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(</w:t>
      </w:r>
      <w:r>
        <w:rPr>
          <w:color w:val="666666"/>
        </w:rPr>
        <w:t>3000</w:t>
      </w:r>
      <w:r>
        <w:rPr>
          <w:color w:val="000000"/>
        </w:rPr>
        <w:t>)</w:t>
      </w:r>
    </w:p>
    <w:p w14:paraId="3D740C3C" w14:textId="77777777" w:rsidR="00432911" w:rsidRDefault="00432911" w:rsidP="00432911">
      <w:pPr>
        <w:pStyle w:val="Kod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display</w:t>
      </w:r>
      <w:r>
        <w:rPr>
          <w:color w:val="666666"/>
        </w:rPr>
        <w:t>.</w:t>
      </w:r>
      <w:r>
        <w:rPr>
          <w:color w:val="000000"/>
        </w:rPr>
        <w:t>clear</w:t>
      </w:r>
      <w:proofErr w:type="spellEnd"/>
      <w:r>
        <w:rPr>
          <w:color w:val="000000"/>
        </w:rPr>
        <w:t>()</w:t>
      </w:r>
    </w:p>
    <w:p w14:paraId="56B09563" w14:textId="393A51F3" w:rsidR="00B64178" w:rsidRPr="00E9148F" w:rsidRDefault="00B64178" w:rsidP="00497D6A">
      <w:pPr>
        <w:pStyle w:val="DOTAZ"/>
        <w:rPr>
          <w:lang w:eastAsia="cs-CZ"/>
        </w:rPr>
      </w:pPr>
      <w:r>
        <w:rPr>
          <w:lang w:eastAsia="cs-CZ"/>
        </w:rPr>
        <w:t xml:space="preserve">Můžete vyzkoušet ještě další magický program, při zatřesení vám dá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náhodnou dopověď ano/ne. Můžete se ho tak dotazovat na mám/nemám.</w:t>
      </w:r>
    </w:p>
    <w:p w14:paraId="03918C14" w14:textId="7B0E3AB2" w:rsidR="00C16981" w:rsidRDefault="00C16981" w:rsidP="00C16981">
      <w:pPr>
        <w:pStyle w:val="Nadpis3"/>
        <w:rPr>
          <w:lang w:eastAsia="cs-CZ"/>
        </w:rPr>
      </w:pPr>
      <w:r>
        <w:rPr>
          <w:lang w:eastAsia="cs-CZ"/>
        </w:rPr>
        <w:t>Co jste se naučili</w:t>
      </w:r>
    </w:p>
    <w:p w14:paraId="1453724D" w14:textId="691702A1" w:rsidR="0039476C" w:rsidRDefault="00C16981" w:rsidP="00C16981">
      <w:pPr>
        <w:pStyle w:val="INFO"/>
        <w:rPr>
          <w:lang w:eastAsia="cs-CZ"/>
        </w:rPr>
      </w:pPr>
      <w:r>
        <w:rPr>
          <w:lang w:eastAsia="cs-CZ"/>
        </w:rPr>
        <w:t xml:space="preserve">Programovat vstupní události např. stisk tlačítka nebo zatřesení </w:t>
      </w:r>
      <w:proofErr w:type="spellStart"/>
      <w:r>
        <w:rPr>
          <w:lang w:eastAsia="cs-CZ"/>
        </w:rPr>
        <w:t>microbitem</w:t>
      </w:r>
      <w:proofErr w:type="spellEnd"/>
      <w:r>
        <w:rPr>
          <w:lang w:eastAsia="cs-CZ"/>
        </w:rPr>
        <w:t>. Naučili jste se odečítat fyzikální veličiny z reálného světa – teplota, světlo, hluk a magnetické pole. Vše toto později využijete v tvorbě zabezpečovacích zařízení.</w:t>
      </w:r>
    </w:p>
    <w:p w14:paraId="32CCD380" w14:textId="76DA9663" w:rsidR="00C16981" w:rsidRDefault="00C16981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5F848799" w14:textId="26BB938C" w:rsidR="00475934" w:rsidRDefault="00475934" w:rsidP="00475934">
      <w:pPr>
        <w:pStyle w:val="Nadpis1"/>
      </w:pPr>
      <w:r>
        <w:lastRenderedPageBreak/>
        <w:t>Pracovní list 3</w:t>
      </w:r>
    </w:p>
    <w:p w14:paraId="73677745" w14:textId="77777777" w:rsidR="00475934" w:rsidRDefault="00475934" w:rsidP="00475934">
      <w:pPr>
        <w:pStyle w:val="Nadpis2"/>
        <w:rPr>
          <w:lang w:eastAsia="cs-CZ"/>
        </w:rPr>
      </w:pPr>
      <w:r>
        <w:rPr>
          <w:lang w:eastAsia="cs-CZ"/>
        </w:rPr>
        <w:t xml:space="preserve">Komunikace mezi dvěma </w:t>
      </w:r>
      <w:proofErr w:type="spellStart"/>
      <w:r>
        <w:rPr>
          <w:lang w:eastAsia="cs-CZ"/>
        </w:rPr>
        <w:t>micro:bity</w:t>
      </w:r>
      <w:proofErr w:type="spellEnd"/>
    </w:p>
    <w:p w14:paraId="1CC91A07" w14:textId="4FD5131B" w:rsidR="00475934" w:rsidRPr="00475934" w:rsidRDefault="00475934" w:rsidP="00475934">
      <w:pPr>
        <w:pStyle w:val="Nadpis3"/>
      </w:pPr>
      <w:r>
        <w:t>Co budeme potřebovat</w:t>
      </w:r>
    </w:p>
    <w:p w14:paraId="551C7666" w14:textId="77777777" w:rsidR="00475934" w:rsidRDefault="00475934" w:rsidP="00475934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>
        <w:t>MakeCode</w:t>
      </w:r>
      <w:proofErr w:type="spellEnd"/>
      <w:r>
        <w:t xml:space="preserve"> anebo s přístupem na internet</w:t>
      </w:r>
    </w:p>
    <w:p w14:paraId="3FF7131A" w14:textId="06840CAD" w:rsidR="00475934" w:rsidRDefault="00475934" w:rsidP="00475934">
      <w:pPr>
        <w:pStyle w:val="Odstavecseseznamem"/>
        <w:numPr>
          <w:ilvl w:val="0"/>
          <w:numId w:val="8"/>
        </w:numPr>
      </w:pPr>
      <w:r>
        <w:t xml:space="preserve">2 </w:t>
      </w:r>
      <w:proofErr w:type="spellStart"/>
      <w:r>
        <w:t>Micro:bity</w:t>
      </w:r>
      <w:proofErr w:type="spellEnd"/>
      <w:r>
        <w:t xml:space="preserve"> </w:t>
      </w:r>
      <w:r w:rsidR="00D0433D">
        <w:t xml:space="preserve">nejlépe </w:t>
      </w:r>
      <w:r>
        <w:t>V2</w:t>
      </w:r>
    </w:p>
    <w:p w14:paraId="04A4A371" w14:textId="213BF78B" w:rsidR="00475934" w:rsidRDefault="00475934" w:rsidP="00475934">
      <w:pPr>
        <w:pStyle w:val="Odstavecseseznamem"/>
        <w:numPr>
          <w:ilvl w:val="0"/>
          <w:numId w:val="8"/>
        </w:numPr>
      </w:pPr>
      <w:r>
        <w:t>Propojovací USB kabel</w:t>
      </w:r>
    </w:p>
    <w:p w14:paraId="14945555" w14:textId="2B7EB634" w:rsidR="00475934" w:rsidRDefault="00475934" w:rsidP="00475934">
      <w:pPr>
        <w:pStyle w:val="Odstavecseseznamem"/>
        <w:numPr>
          <w:ilvl w:val="0"/>
          <w:numId w:val="8"/>
        </w:numPr>
      </w:pPr>
      <w:r>
        <w:t xml:space="preserve">Doporučuji pro oba </w:t>
      </w:r>
      <w:proofErr w:type="spellStart"/>
      <w:r>
        <w:t>Micro:bity</w:t>
      </w:r>
      <w:proofErr w:type="spellEnd"/>
      <w:r w:rsidR="00D0433D">
        <w:t xml:space="preserve"> použít</w:t>
      </w:r>
      <w:r>
        <w:t xml:space="preserve"> </w:t>
      </w:r>
      <w:proofErr w:type="spellStart"/>
      <w:r>
        <w:t>Batery</w:t>
      </w:r>
      <w:proofErr w:type="spellEnd"/>
      <w:r>
        <w:t xml:space="preserve"> Box – pro testování spojení v „terénu“</w:t>
      </w:r>
    </w:p>
    <w:p w14:paraId="5F59ABCF" w14:textId="6BFDF01A" w:rsidR="00475934" w:rsidRDefault="00475934" w:rsidP="00475934">
      <w:pPr>
        <w:pStyle w:val="Nadpis3"/>
        <w:rPr>
          <w:lang w:eastAsia="cs-CZ"/>
        </w:rPr>
      </w:pPr>
      <w:r>
        <w:rPr>
          <w:lang w:eastAsia="cs-CZ"/>
        </w:rPr>
        <w:t>A jdeme na to</w:t>
      </w:r>
    </w:p>
    <w:p w14:paraId="0E210529" w14:textId="4CAF00E1" w:rsidR="00475934" w:rsidRDefault="00475934" w:rsidP="00475934">
      <w:pPr>
        <w:pStyle w:val="POZOR"/>
        <w:rPr>
          <w:lang w:eastAsia="cs-CZ"/>
        </w:rPr>
      </w:pPr>
      <w:r>
        <w:rPr>
          <w:lang w:eastAsia="cs-CZ"/>
        </w:rPr>
        <w:t xml:space="preserve">V této a následující hodině </w:t>
      </w:r>
      <w:r w:rsidR="007732A0">
        <w:rPr>
          <w:lang w:eastAsia="cs-CZ"/>
        </w:rPr>
        <w:t>musí být</w:t>
      </w:r>
      <w:r>
        <w:rPr>
          <w:lang w:eastAsia="cs-CZ"/>
        </w:rPr>
        <w:t xml:space="preserve"> vytvořeny nejméně dvoučlenné skupiny vybavené dvěma </w:t>
      </w:r>
      <w:proofErr w:type="spellStart"/>
      <w:r>
        <w:rPr>
          <w:lang w:eastAsia="cs-CZ"/>
        </w:rPr>
        <w:t>micro:bity</w:t>
      </w:r>
      <w:proofErr w:type="spellEnd"/>
    </w:p>
    <w:p w14:paraId="5AF7F80A" w14:textId="77777777" w:rsidR="0092251A" w:rsidRDefault="0092251A" w:rsidP="0092251A">
      <w:pPr>
        <w:rPr>
          <w:lang w:eastAsia="cs-CZ"/>
        </w:rPr>
      </w:pPr>
      <w:r>
        <w:rPr>
          <w:lang w:eastAsia="cs-CZ"/>
        </w:rPr>
        <w:t xml:space="preserve">Na úvod naprogramujte takovýto jednoduchý prográmek na obou </w:t>
      </w:r>
      <w:proofErr w:type="spellStart"/>
      <w:r>
        <w:rPr>
          <w:lang w:eastAsia="cs-CZ"/>
        </w:rPr>
        <w:t>micro:bitech</w:t>
      </w:r>
      <w:proofErr w:type="spellEnd"/>
      <w:r>
        <w:rPr>
          <w:lang w:eastAsia="cs-CZ"/>
        </w:rPr>
        <w:t xml:space="preserve"> ve skupině:</w:t>
      </w:r>
    </w:p>
    <w:p w14:paraId="75F37597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17F31985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6426B9F0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3CB815FD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7D3050AA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41938E15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54BE8D13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2D36FCC0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button_a.is_pressed</w:t>
      </w:r>
      <w:proofErr w:type="spellEnd"/>
      <w:r>
        <w:rPr>
          <w:lang w:eastAsia="cs-CZ"/>
        </w:rPr>
        <w:t>():</w:t>
      </w:r>
    </w:p>
    <w:p w14:paraId="318B2C57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("Zprava")</w:t>
      </w:r>
    </w:p>
    <w:p w14:paraId="4330D03C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42B16457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2A632F94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3A250FAA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3AD6D0DD" w14:textId="77777777" w:rsidR="0092251A" w:rsidRDefault="0092251A" w:rsidP="0092251A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5E177B89" w14:textId="77777777" w:rsidR="0092251A" w:rsidRDefault="0092251A" w:rsidP="0092251A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3FC746E8" w14:textId="77777777" w:rsidR="0092251A" w:rsidRDefault="0092251A" w:rsidP="00475934">
      <w:pPr>
        <w:rPr>
          <w:lang w:eastAsia="cs-CZ"/>
        </w:rPr>
      </w:pPr>
    </w:p>
    <w:p w14:paraId="76D9C50E" w14:textId="1B62E5DF" w:rsidR="00475934" w:rsidRDefault="00475934" w:rsidP="00475934">
      <w:pPr>
        <w:rPr>
          <w:lang w:eastAsia="cs-CZ"/>
        </w:rPr>
      </w:pPr>
      <w:r>
        <w:rPr>
          <w:lang w:eastAsia="cs-CZ"/>
        </w:rPr>
        <w:t>Je důležité, aby měly různé skupiny různou skupinu rádia</w:t>
      </w:r>
      <w:r w:rsidR="00C163BF">
        <w:rPr>
          <w:lang w:eastAsia="cs-CZ"/>
        </w:rPr>
        <w:t xml:space="preserve"> (zde 23) z intervalu &lt;0,83&gt;</w:t>
      </w:r>
      <w:r>
        <w:rPr>
          <w:lang w:eastAsia="cs-CZ"/>
        </w:rPr>
        <w:t xml:space="preserve">, jinak si vzájemně polezete do zelí. Signál by měly obdržet všechny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se stejnou skupinou.</w:t>
      </w:r>
    </w:p>
    <w:p w14:paraId="1B69A6FE" w14:textId="2FD7B2AD" w:rsidR="00475934" w:rsidRDefault="00A03D16" w:rsidP="00475934">
      <w:pPr>
        <w:rPr>
          <w:lang w:eastAsia="cs-CZ"/>
        </w:rPr>
      </w:pPr>
      <w:r>
        <w:rPr>
          <w:lang w:eastAsia="cs-CZ"/>
        </w:rPr>
        <w:t xml:space="preserve">Zkoušejte si posílat vzájemně signál. Připojte </w:t>
      </w:r>
      <w:proofErr w:type="spellStart"/>
      <w:r>
        <w:rPr>
          <w:lang w:eastAsia="cs-CZ"/>
        </w:rPr>
        <w:t>micro:bity</w:t>
      </w:r>
      <w:proofErr w:type="spellEnd"/>
      <w:r>
        <w:rPr>
          <w:lang w:eastAsia="cs-CZ"/>
        </w:rPr>
        <w:t xml:space="preserve"> na </w:t>
      </w:r>
      <w:proofErr w:type="spellStart"/>
      <w:r>
        <w:rPr>
          <w:lang w:eastAsia="cs-CZ"/>
        </w:rPr>
        <w:t>baterry</w:t>
      </w:r>
      <w:proofErr w:type="spellEnd"/>
      <w:r>
        <w:rPr>
          <w:lang w:eastAsia="cs-CZ"/>
        </w:rPr>
        <w:t xml:space="preserve"> </w:t>
      </w:r>
      <w:proofErr w:type="spellStart"/>
      <w:proofErr w:type="gramStart"/>
      <w:r>
        <w:rPr>
          <w:lang w:eastAsia="cs-CZ"/>
        </w:rPr>
        <w:t>pack</w:t>
      </w:r>
      <w:proofErr w:type="spellEnd"/>
      <w:proofErr w:type="gramEnd"/>
      <w:r>
        <w:rPr>
          <w:lang w:eastAsia="cs-CZ"/>
        </w:rPr>
        <w:t xml:space="preserve"> a naopak je odpojte z USB kabelu a vezměte je na procházku ven a vyzkoušejte dosah signálu.</w:t>
      </w:r>
    </w:p>
    <w:p w14:paraId="11AE764C" w14:textId="4680CA78" w:rsidR="00DA0C27" w:rsidRDefault="00DA0C27" w:rsidP="00475934">
      <w:pPr>
        <w:rPr>
          <w:lang w:eastAsia="cs-CZ"/>
        </w:rPr>
      </w:pPr>
      <w:r>
        <w:rPr>
          <w:lang w:eastAsia="cs-CZ"/>
        </w:rPr>
        <w:t xml:space="preserve">Pro testování si také můžete nahrát na jeden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, který ponecháte připojený u počítač následující program a jít „na procházku“ jen s jedním </w:t>
      </w:r>
      <w:proofErr w:type="spellStart"/>
      <w:r>
        <w:rPr>
          <w:lang w:eastAsia="cs-CZ"/>
        </w:rPr>
        <w:t>micro:bitem</w:t>
      </w:r>
      <w:proofErr w:type="spellEnd"/>
      <w:r>
        <w:rPr>
          <w:lang w:eastAsia="cs-CZ"/>
        </w:rPr>
        <w:t xml:space="preserve"> na kterém ponecháte </w:t>
      </w:r>
      <w:r>
        <w:rPr>
          <w:lang w:eastAsia="cs-CZ"/>
        </w:rPr>
        <w:lastRenderedPageBreak/>
        <w:t>předchozí program</w:t>
      </w:r>
      <w:r w:rsidR="00C163BF">
        <w:rPr>
          <w:lang w:eastAsia="cs-CZ"/>
        </w:rPr>
        <w:t xml:space="preserve"> a zjistit tak dosah. Nebo upravte program na </w:t>
      </w:r>
      <w:proofErr w:type="spellStart"/>
      <w:r w:rsidR="00C163BF">
        <w:rPr>
          <w:lang w:eastAsia="cs-CZ"/>
        </w:rPr>
        <w:t>micro:</w:t>
      </w:r>
      <w:proofErr w:type="gramStart"/>
      <w:r w:rsidR="00C163BF">
        <w:rPr>
          <w:lang w:eastAsia="cs-CZ"/>
        </w:rPr>
        <w:t>bitu</w:t>
      </w:r>
      <w:proofErr w:type="spellEnd"/>
      <w:proofErr w:type="gramEnd"/>
      <w:r w:rsidR="00C163BF">
        <w:rPr>
          <w:lang w:eastAsia="cs-CZ"/>
        </w:rPr>
        <w:t xml:space="preserve"> aby posílal automaticky zprávy po dvou vteřinách a vyzkoumáte tak dosah </w:t>
      </w:r>
      <w:proofErr w:type="spellStart"/>
      <w:r w:rsidR="00C163BF">
        <w:rPr>
          <w:lang w:eastAsia="cs-CZ"/>
        </w:rPr>
        <w:t>micro:bitu</w:t>
      </w:r>
      <w:proofErr w:type="spellEnd"/>
      <w:r w:rsidR="00C163BF">
        <w:rPr>
          <w:lang w:eastAsia="cs-CZ"/>
        </w:rPr>
        <w:t xml:space="preserve"> z učebny.</w:t>
      </w:r>
    </w:p>
    <w:p w14:paraId="537351E0" w14:textId="1B09E205" w:rsidR="00DA0C27" w:rsidRDefault="007732A0" w:rsidP="007732A0">
      <w:pPr>
        <w:pStyle w:val="POZOR"/>
        <w:rPr>
          <w:lang w:eastAsia="cs-CZ"/>
        </w:rPr>
      </w:pPr>
      <w:r>
        <w:rPr>
          <w:lang w:eastAsia="cs-CZ"/>
        </w:rPr>
        <w:t xml:space="preserve">Pozor. Pokud připojujete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k počítači, vždy nejdříve odpojte </w:t>
      </w:r>
      <w:proofErr w:type="spellStart"/>
      <w:r>
        <w:rPr>
          <w:lang w:eastAsia="cs-CZ"/>
        </w:rPr>
        <w:t>Baterry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Pack</w:t>
      </w:r>
      <w:proofErr w:type="spellEnd"/>
      <w:r>
        <w:rPr>
          <w:lang w:eastAsia="cs-CZ"/>
        </w:rPr>
        <w:t xml:space="preserve">, aby nedošlo k poškození </w:t>
      </w:r>
      <w:proofErr w:type="spellStart"/>
      <w:r>
        <w:rPr>
          <w:lang w:eastAsia="cs-CZ"/>
        </w:rPr>
        <w:t>Micro:bitu</w:t>
      </w:r>
      <w:proofErr w:type="spellEnd"/>
      <w:r>
        <w:rPr>
          <w:lang w:eastAsia="cs-CZ"/>
        </w:rPr>
        <w:t xml:space="preserve"> vyšším napětím.</w:t>
      </w:r>
    </w:p>
    <w:p w14:paraId="3F383052" w14:textId="47F71977" w:rsidR="00475934" w:rsidRDefault="00475934" w:rsidP="00C163BF">
      <w:pPr>
        <w:pStyle w:val="DOTAZ"/>
        <w:rPr>
          <w:lang w:eastAsia="cs-CZ"/>
        </w:rPr>
      </w:pPr>
      <w:r>
        <w:rPr>
          <w:lang w:eastAsia="cs-CZ"/>
        </w:rPr>
        <w:t xml:space="preserve">Naeditujte složitější případ, kdy se posílá jiné číslo při stisku A </w:t>
      </w:r>
      <w:proofErr w:type="spellStart"/>
      <w:r>
        <w:rPr>
          <w:lang w:eastAsia="cs-CZ"/>
        </w:rPr>
        <w:t>a</w:t>
      </w:r>
      <w:proofErr w:type="spellEnd"/>
      <w:r>
        <w:rPr>
          <w:lang w:eastAsia="cs-CZ"/>
        </w:rPr>
        <w:t xml:space="preserve"> jiné při stisku B</w:t>
      </w:r>
      <w:r w:rsidR="00A03D16">
        <w:rPr>
          <w:lang w:eastAsia="cs-CZ"/>
        </w:rPr>
        <w:t xml:space="preserve">. </w:t>
      </w:r>
      <w:r>
        <w:rPr>
          <w:lang w:eastAsia="cs-CZ"/>
        </w:rPr>
        <w:t xml:space="preserve">Přijímající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 xml:space="preserve"> pak podle přijatého čísla rozhodne o své činnosti</w:t>
      </w:r>
      <w:r w:rsidR="00C163BF">
        <w:rPr>
          <w:lang w:eastAsia="cs-CZ"/>
        </w:rPr>
        <w:t xml:space="preserve"> (např., kterou </w:t>
      </w:r>
      <w:proofErr w:type="spellStart"/>
      <w:r w:rsidR="00C163BF">
        <w:rPr>
          <w:lang w:eastAsia="cs-CZ"/>
        </w:rPr>
        <w:t>zpávu</w:t>
      </w:r>
      <w:proofErr w:type="spellEnd"/>
      <w:r w:rsidR="00C163BF">
        <w:rPr>
          <w:lang w:eastAsia="cs-CZ"/>
        </w:rPr>
        <w:t xml:space="preserve"> zobrazí)</w:t>
      </w:r>
      <w:r>
        <w:rPr>
          <w:lang w:eastAsia="cs-CZ"/>
        </w:rPr>
        <w:t xml:space="preserve">. </w:t>
      </w:r>
    </w:p>
    <w:p w14:paraId="529F6009" w14:textId="5FD7CFF7" w:rsidR="00A03D16" w:rsidRDefault="00A03D16" w:rsidP="00A03D16">
      <w:pPr>
        <w:pStyle w:val="DOTAZ"/>
        <w:rPr>
          <w:lang w:eastAsia="cs-CZ"/>
        </w:rPr>
      </w:pPr>
      <w:r>
        <w:rPr>
          <w:lang w:eastAsia="cs-CZ"/>
        </w:rPr>
        <w:t>Máte-li V2, upravte příklad tak, že třetí číslo se pošle při stisku loga.</w:t>
      </w:r>
    </w:p>
    <w:p w14:paraId="69A28FA8" w14:textId="22C3A6DA" w:rsidR="00475934" w:rsidRDefault="00A03D16" w:rsidP="00A03D16">
      <w:pPr>
        <w:pStyle w:val="DOTAZ"/>
        <w:rPr>
          <w:lang w:eastAsia="cs-CZ"/>
        </w:rPr>
      </w:pPr>
      <w:r>
        <w:rPr>
          <w:lang w:eastAsia="cs-CZ"/>
        </w:rPr>
        <w:t>Upravte kód</w:t>
      </w:r>
      <w:r w:rsidR="00475934">
        <w:rPr>
          <w:lang w:eastAsia="cs-CZ"/>
        </w:rPr>
        <w:t xml:space="preserve"> tak, že význam při poslání signálu z jednoho </w:t>
      </w:r>
      <w:proofErr w:type="spellStart"/>
      <w:r w:rsidR="00475934">
        <w:rPr>
          <w:lang w:eastAsia="cs-CZ"/>
        </w:rPr>
        <w:t>micro:bitu</w:t>
      </w:r>
      <w:proofErr w:type="spellEnd"/>
      <w:r w:rsidR="00475934">
        <w:rPr>
          <w:lang w:eastAsia="cs-CZ"/>
        </w:rPr>
        <w:t xml:space="preserve"> může být např. „</w:t>
      </w:r>
      <w:proofErr w:type="spellStart"/>
      <w:r w:rsidR="00475934">
        <w:rPr>
          <w:lang w:eastAsia="cs-CZ"/>
        </w:rPr>
        <w:t>Půjdem</w:t>
      </w:r>
      <w:proofErr w:type="spellEnd"/>
      <w:r w:rsidR="00475934">
        <w:rPr>
          <w:lang w:eastAsia="cs-CZ"/>
        </w:rPr>
        <w:t xml:space="preserve"> na hřiště?“, „Půjdeme se učit“, „Máme úkoly“ a odpovědi zpět např „Ano“, „Ne“ a „Nevím“.</w:t>
      </w:r>
      <w:r>
        <w:rPr>
          <w:lang w:eastAsia="cs-CZ"/>
        </w:rPr>
        <w:t xml:space="preserve"> V takovémto případě už bude nutné mít v </w:t>
      </w:r>
      <w:proofErr w:type="spellStart"/>
      <w:r>
        <w:rPr>
          <w:lang w:eastAsia="cs-CZ"/>
        </w:rPr>
        <w:t>micro:bitech</w:t>
      </w:r>
      <w:proofErr w:type="spellEnd"/>
      <w:r>
        <w:rPr>
          <w:lang w:eastAsia="cs-CZ"/>
        </w:rPr>
        <w:t xml:space="preserve"> různý kód.</w:t>
      </w:r>
      <w:r w:rsidR="00475934">
        <w:rPr>
          <w:lang w:eastAsia="cs-CZ"/>
        </w:rPr>
        <w:t xml:space="preserve"> </w:t>
      </w:r>
    </w:p>
    <w:p w14:paraId="1C6E0004" w14:textId="2CA20786" w:rsidR="00475934" w:rsidRDefault="00A03D16" w:rsidP="00A03D16">
      <w:pPr>
        <w:pStyle w:val="POZOR"/>
        <w:rPr>
          <w:lang w:eastAsia="cs-CZ"/>
        </w:rPr>
      </w:pPr>
      <w:r>
        <w:rPr>
          <w:lang w:eastAsia="cs-CZ"/>
        </w:rPr>
        <w:t>Uvědomte si</w:t>
      </w:r>
      <w:r w:rsidR="00475934">
        <w:rPr>
          <w:lang w:eastAsia="cs-CZ"/>
        </w:rPr>
        <w:t xml:space="preserve"> nebezpečí této komunikace. Pokud útočník zná použitou skupinu a význam kódů může konverzaci odposlouchávat. Navíc může i do komunikace vstoupit a způsobit zmatení účastníků.</w:t>
      </w:r>
    </w:p>
    <w:p w14:paraId="6D676E30" w14:textId="77777777" w:rsidR="00315CD0" w:rsidRDefault="00315CD0" w:rsidP="00315CD0">
      <w:pPr>
        <w:pStyle w:val="Nadpis3"/>
      </w:pPr>
      <w:r>
        <w:t>Co jste se naučili</w:t>
      </w:r>
    </w:p>
    <w:p w14:paraId="610C3DD0" w14:textId="77777777" w:rsidR="00315CD0" w:rsidRDefault="00315CD0" w:rsidP="00315CD0">
      <w:pPr>
        <w:pStyle w:val="INFO"/>
      </w:pPr>
      <w:r>
        <w:t xml:space="preserve">Jak komunikují dva </w:t>
      </w:r>
      <w:proofErr w:type="spellStart"/>
      <w:r>
        <w:t>micro:bity</w:t>
      </w:r>
      <w:proofErr w:type="spellEnd"/>
      <w:r>
        <w:t xml:space="preserve">. </w:t>
      </w:r>
    </w:p>
    <w:p w14:paraId="7FB4D4A4" w14:textId="77777777" w:rsidR="00315CD0" w:rsidRDefault="00315CD0" w:rsidP="00315CD0">
      <w:pPr>
        <w:pStyle w:val="INFO"/>
      </w:pPr>
      <w:r>
        <w:t xml:space="preserve">Poslat zprávu z jednoho </w:t>
      </w:r>
      <w:proofErr w:type="spellStart"/>
      <w:r>
        <w:t>micro:bitu</w:t>
      </w:r>
      <w:proofErr w:type="spellEnd"/>
      <w:r>
        <w:t xml:space="preserve"> na druhý a dešifrovat její význam.</w:t>
      </w:r>
    </w:p>
    <w:p w14:paraId="16D22D4B" w14:textId="77F04993" w:rsidR="00C163BF" w:rsidRPr="00315CD0" w:rsidRDefault="00315CD0" w:rsidP="00315CD0">
      <w:pPr>
        <w:pStyle w:val="INFO"/>
      </w:pPr>
      <w:r>
        <w:t>Rovněž jste se dověděli něco o bezpečnosti bezdrátové komunikace.</w:t>
      </w:r>
      <w:r w:rsidR="00C163BF">
        <w:br w:type="page"/>
      </w:r>
    </w:p>
    <w:p w14:paraId="7DE12E1C" w14:textId="6D98B7DB" w:rsidR="007732A0" w:rsidRDefault="007732A0" w:rsidP="007732A0">
      <w:pPr>
        <w:pStyle w:val="Nadpis1"/>
      </w:pPr>
      <w:r>
        <w:lastRenderedPageBreak/>
        <w:t>Pracovní list 4</w:t>
      </w:r>
    </w:p>
    <w:p w14:paraId="1F3E9279" w14:textId="77777777" w:rsidR="007732A0" w:rsidRDefault="007732A0" w:rsidP="007732A0">
      <w:pPr>
        <w:pStyle w:val="Nadpis2"/>
      </w:pPr>
      <w:r>
        <w:rPr>
          <w:lang w:eastAsia="cs-CZ"/>
        </w:rPr>
        <w:t>Tvorba zabezpečovacího zařízení</w:t>
      </w:r>
      <w:r>
        <w:t xml:space="preserve"> </w:t>
      </w:r>
    </w:p>
    <w:p w14:paraId="66106B08" w14:textId="1DA00723" w:rsidR="007732A0" w:rsidRPr="00475934" w:rsidRDefault="007732A0" w:rsidP="007732A0">
      <w:pPr>
        <w:pStyle w:val="Nadpis3"/>
      </w:pPr>
      <w:r>
        <w:t>Co budeme potřebovat</w:t>
      </w:r>
    </w:p>
    <w:p w14:paraId="1EE70141" w14:textId="01A0A12D" w:rsidR="007732A0" w:rsidRDefault="007732A0" w:rsidP="007732A0">
      <w:pPr>
        <w:pStyle w:val="Odstavecseseznamem"/>
        <w:numPr>
          <w:ilvl w:val="0"/>
          <w:numId w:val="8"/>
        </w:numPr>
      </w:pPr>
      <w:r>
        <w:t xml:space="preserve">Počítač s nainstalovaným editorem </w:t>
      </w:r>
      <w:proofErr w:type="spellStart"/>
      <w:r w:rsidR="0045009C">
        <w:t>Thonny</w:t>
      </w:r>
      <w:proofErr w:type="spellEnd"/>
      <w:r w:rsidR="0045009C">
        <w:t xml:space="preserve"> nebo Mu</w:t>
      </w:r>
    </w:p>
    <w:p w14:paraId="1F27CAF2" w14:textId="77777777" w:rsidR="007732A0" w:rsidRDefault="007732A0" w:rsidP="007732A0">
      <w:pPr>
        <w:pStyle w:val="Odstavecseseznamem"/>
        <w:numPr>
          <w:ilvl w:val="0"/>
          <w:numId w:val="8"/>
        </w:numPr>
      </w:pPr>
      <w:r>
        <w:t xml:space="preserve">2 </w:t>
      </w:r>
      <w:proofErr w:type="spellStart"/>
      <w:r>
        <w:t>Micro:bity</w:t>
      </w:r>
      <w:proofErr w:type="spellEnd"/>
      <w:r>
        <w:t xml:space="preserve"> nejlépe V2</w:t>
      </w:r>
    </w:p>
    <w:p w14:paraId="54A15F75" w14:textId="77777777" w:rsidR="007732A0" w:rsidRDefault="007732A0" w:rsidP="007732A0">
      <w:pPr>
        <w:pStyle w:val="Odstavecseseznamem"/>
        <w:numPr>
          <w:ilvl w:val="0"/>
          <w:numId w:val="8"/>
        </w:numPr>
      </w:pPr>
      <w:r>
        <w:t>Propojovací USB kabel</w:t>
      </w:r>
    </w:p>
    <w:p w14:paraId="4DD7F886" w14:textId="2824619E" w:rsidR="007732A0" w:rsidRDefault="007732A0" w:rsidP="007732A0">
      <w:pPr>
        <w:pStyle w:val="Odstavecseseznamem"/>
        <w:numPr>
          <w:ilvl w:val="0"/>
          <w:numId w:val="8"/>
        </w:numPr>
      </w:pPr>
      <w:r>
        <w:t xml:space="preserve">Doporučuji pro oba </w:t>
      </w:r>
      <w:proofErr w:type="spellStart"/>
      <w:r>
        <w:t>Micro:bity</w:t>
      </w:r>
      <w:proofErr w:type="spellEnd"/>
      <w:r>
        <w:t xml:space="preserve"> použít </w:t>
      </w:r>
      <w:proofErr w:type="spellStart"/>
      <w:r>
        <w:t>Batery</w:t>
      </w:r>
      <w:proofErr w:type="spellEnd"/>
      <w:r>
        <w:t xml:space="preserve"> Box – možnost umístění i mimo počítač</w:t>
      </w:r>
    </w:p>
    <w:p w14:paraId="73BB7AF9" w14:textId="77777777" w:rsidR="007732A0" w:rsidRDefault="007732A0" w:rsidP="007732A0">
      <w:pPr>
        <w:pStyle w:val="Nadpis3"/>
        <w:rPr>
          <w:lang w:eastAsia="cs-CZ"/>
        </w:rPr>
      </w:pPr>
      <w:r>
        <w:rPr>
          <w:lang w:eastAsia="cs-CZ"/>
        </w:rPr>
        <w:t>A jdeme na to</w:t>
      </w:r>
    </w:p>
    <w:p w14:paraId="74964AFF" w14:textId="038EA448" w:rsidR="00475934" w:rsidRDefault="00475934" w:rsidP="00475934">
      <w:pPr>
        <w:rPr>
          <w:lang w:eastAsia="cs-CZ"/>
        </w:rPr>
      </w:pPr>
      <w:r>
        <w:rPr>
          <w:lang w:eastAsia="cs-CZ"/>
        </w:rPr>
        <w:t xml:space="preserve">Vytvoříme jednoduché zabezpečovací zařízení, které bude reagovat na intenzitu světla. </w:t>
      </w:r>
      <w:r w:rsidR="0045009C">
        <w:rPr>
          <w:lang w:eastAsia="cs-CZ"/>
        </w:rPr>
        <w:t>Budeme opět pracovat ve dvojicích.</w:t>
      </w:r>
    </w:p>
    <w:p w14:paraId="44C80595" w14:textId="77777777" w:rsidR="00475934" w:rsidRDefault="00475934" w:rsidP="00475934">
      <w:pPr>
        <w:rPr>
          <w:lang w:eastAsia="cs-CZ"/>
        </w:rPr>
      </w:pPr>
      <w:r>
        <w:rPr>
          <w:lang w:eastAsia="cs-CZ"/>
        </w:rPr>
        <w:t>Vyzkoušejte si nejprve na jednoduchém prográmku rozdíl ve hodnotě intenzity světla mezi zhasnutím a rozsvícením (zavřenými a otevřenými žaluziemi).</w:t>
      </w:r>
    </w:p>
    <w:p w14:paraId="0F89B9B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31A6FE4C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6E766866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137C72EE" w14:textId="3CEA5018" w:rsidR="00184F3D" w:rsidRDefault="00184F3D" w:rsidP="00475934">
      <w:pPr>
        <w:rPr>
          <w:lang w:eastAsia="cs-CZ"/>
        </w:rPr>
      </w:pPr>
      <w:r>
        <w:rPr>
          <w:lang w:eastAsia="cs-CZ"/>
        </w:rPr>
        <w:t>Stanovte si hodnotu, která pro vás bude znamenat dělící hodnotu mezi světlem a tmou</w:t>
      </w:r>
      <w:r w:rsidR="0057780C">
        <w:rPr>
          <w:lang w:eastAsia="cs-CZ"/>
        </w:rPr>
        <w:t xml:space="preserve"> pro vyhlášení poplachu</w:t>
      </w:r>
      <w:r>
        <w:rPr>
          <w:lang w:eastAsia="cs-CZ"/>
        </w:rPr>
        <w:t>.</w:t>
      </w:r>
    </w:p>
    <w:p w14:paraId="0F880084" w14:textId="5BFCAB0E" w:rsidR="00184F3D" w:rsidRDefault="00184F3D" w:rsidP="00475934">
      <w:pPr>
        <w:rPr>
          <w:lang w:eastAsia="cs-CZ"/>
        </w:rPr>
      </w:pPr>
      <w:r>
        <w:rPr>
          <w:lang w:eastAsia="cs-CZ"/>
        </w:rPr>
        <w:t xml:space="preserve">Nyní již vytvoříme jednoduché zabezpečovací zařízení. Hodnotu 128 můžete nahradit odpozorovanou hodnotou z předchozího programu. Tentokrát budeme nahrávat rozdílné programy na každý </w:t>
      </w:r>
      <w:proofErr w:type="spellStart"/>
      <w:r>
        <w:rPr>
          <w:lang w:eastAsia="cs-CZ"/>
        </w:rPr>
        <w:t>Micro:bit</w:t>
      </w:r>
      <w:proofErr w:type="spellEnd"/>
      <w:r>
        <w:rPr>
          <w:lang w:eastAsia="cs-CZ"/>
        </w:rPr>
        <w:t>.</w:t>
      </w:r>
    </w:p>
    <w:p w14:paraId="1BA2FF79" w14:textId="62751518" w:rsidR="00475934" w:rsidRDefault="00475934" w:rsidP="00475934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Vysílač – hlídá intenzitu světla a při rozsvícení (zhasnutí) vyšle signál</w:t>
      </w:r>
      <w:r w:rsidR="00184F3D">
        <w:rPr>
          <w:lang w:eastAsia="cs-CZ"/>
        </w:rPr>
        <w:t xml:space="preserve"> – poplach</w:t>
      </w:r>
      <w:r>
        <w:rPr>
          <w:lang w:eastAsia="cs-CZ"/>
        </w:rPr>
        <w:t>. Kód by mohl vypadat např. takto:</w:t>
      </w:r>
    </w:p>
    <w:p w14:paraId="70D93F93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5968E728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2878D402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3E6A0879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04D3E932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50A5D178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0461CC2D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())</w:t>
      </w:r>
    </w:p>
    <w:p w14:paraId="36E29D2F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</w:t>
      </w:r>
      <w:proofErr w:type="spellStart"/>
      <w:r>
        <w:rPr>
          <w:lang w:eastAsia="cs-CZ"/>
        </w:rPr>
        <w:t>display.read_light_level</w:t>
      </w:r>
      <w:proofErr w:type="spellEnd"/>
      <w:r>
        <w:rPr>
          <w:lang w:eastAsia="cs-CZ"/>
        </w:rPr>
        <w:t>()&gt;127):</w:t>
      </w:r>
    </w:p>
    <w:p w14:paraId="40B71C53" w14:textId="2EB4EED0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radio.send</w:t>
      </w:r>
      <w:proofErr w:type="spellEnd"/>
      <w:r>
        <w:rPr>
          <w:lang w:eastAsia="cs-CZ"/>
        </w:rPr>
        <w:t>("Poplach")</w:t>
      </w:r>
    </w:p>
    <w:p w14:paraId="572F81CC" w14:textId="040F852F" w:rsidR="00475934" w:rsidRDefault="00475934" w:rsidP="00475934">
      <w:pPr>
        <w:pStyle w:val="Odstavecseseznamem"/>
        <w:jc w:val="center"/>
        <w:rPr>
          <w:lang w:eastAsia="cs-CZ"/>
        </w:rPr>
      </w:pPr>
    </w:p>
    <w:p w14:paraId="62FF1160" w14:textId="77777777" w:rsidR="0057780C" w:rsidRDefault="0057780C">
      <w:pPr>
        <w:spacing w:before="0" w:after="160"/>
        <w:jc w:val="left"/>
        <w:rPr>
          <w:lang w:eastAsia="cs-CZ"/>
        </w:rPr>
      </w:pPr>
      <w:r>
        <w:rPr>
          <w:lang w:eastAsia="cs-CZ"/>
        </w:rPr>
        <w:br w:type="page"/>
      </w:r>
    </w:p>
    <w:p w14:paraId="54935BD4" w14:textId="1CA0E1B1" w:rsidR="00475934" w:rsidRDefault="00475934" w:rsidP="00475934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lastRenderedPageBreak/>
        <w:t xml:space="preserve">Přijímač – dostane </w:t>
      </w:r>
      <w:proofErr w:type="spellStart"/>
      <w:r>
        <w:rPr>
          <w:lang w:eastAsia="cs-CZ"/>
        </w:rPr>
        <w:t>info</w:t>
      </w:r>
      <w:proofErr w:type="spellEnd"/>
      <w:r>
        <w:rPr>
          <w:lang w:eastAsia="cs-CZ"/>
        </w:rPr>
        <w:t xml:space="preserve">, že došlo k incidentu a vyhlásí poplach. Kód </w:t>
      </w:r>
      <w:r w:rsidR="00184F3D">
        <w:rPr>
          <w:lang w:eastAsia="cs-CZ"/>
        </w:rPr>
        <w:t xml:space="preserve">by mohl vypadat </w:t>
      </w:r>
      <w:r>
        <w:rPr>
          <w:lang w:eastAsia="cs-CZ"/>
        </w:rPr>
        <w:t>například takto:</w:t>
      </w:r>
    </w:p>
    <w:p w14:paraId="39726C8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from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microbit</w:t>
      </w:r>
      <w:proofErr w:type="spellEnd"/>
      <w:r>
        <w:rPr>
          <w:lang w:eastAsia="cs-CZ"/>
        </w:rPr>
        <w:t xml:space="preserve"> import *</w:t>
      </w:r>
    </w:p>
    <w:p w14:paraId="75BAD534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>import music</w:t>
      </w:r>
    </w:p>
    <w:p w14:paraId="1B921B63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import </w:t>
      </w:r>
      <w:proofErr w:type="spellStart"/>
      <w:r>
        <w:rPr>
          <w:lang w:eastAsia="cs-CZ"/>
        </w:rPr>
        <w:t>radio</w:t>
      </w:r>
      <w:proofErr w:type="spellEnd"/>
    </w:p>
    <w:p w14:paraId="4F31633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 xml:space="preserve"> = 23</w:t>
      </w:r>
    </w:p>
    <w:p w14:paraId="34B8A61A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radio.on</w:t>
      </w:r>
      <w:proofErr w:type="spellEnd"/>
      <w:r>
        <w:rPr>
          <w:lang w:eastAsia="cs-CZ"/>
        </w:rPr>
        <w:t>()</w:t>
      </w:r>
    </w:p>
    <w:p w14:paraId="2AC8FADB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radio.config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channel</w:t>
      </w:r>
      <w:proofErr w:type="spellEnd"/>
      <w:r>
        <w:rPr>
          <w:lang w:eastAsia="cs-CZ"/>
        </w:rPr>
        <w:t xml:space="preserve"> = </w:t>
      </w:r>
      <w:proofErr w:type="spellStart"/>
      <w:r>
        <w:rPr>
          <w:lang w:eastAsia="cs-CZ"/>
        </w:rPr>
        <w:t>kanal</w:t>
      </w:r>
      <w:proofErr w:type="spellEnd"/>
      <w:r>
        <w:rPr>
          <w:lang w:eastAsia="cs-CZ"/>
        </w:rPr>
        <w:t>)</w:t>
      </w:r>
    </w:p>
    <w:p w14:paraId="7B4C5B01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display.clear</w:t>
      </w:r>
      <w:proofErr w:type="spellEnd"/>
      <w:r>
        <w:rPr>
          <w:lang w:eastAsia="cs-CZ"/>
        </w:rPr>
        <w:t>()</w:t>
      </w:r>
    </w:p>
    <w:p w14:paraId="3B4C1F16" w14:textId="77777777" w:rsidR="0057780C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while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True</w:t>
      </w:r>
      <w:proofErr w:type="spellEnd"/>
      <w:r>
        <w:rPr>
          <w:lang w:eastAsia="cs-CZ"/>
        </w:rPr>
        <w:t>:</w:t>
      </w:r>
    </w:p>
    <w:p w14:paraId="72517438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zprava = </w:t>
      </w:r>
      <w:proofErr w:type="spellStart"/>
      <w:r>
        <w:rPr>
          <w:lang w:eastAsia="cs-CZ"/>
        </w:rPr>
        <w:t>radio.receive</w:t>
      </w:r>
      <w:proofErr w:type="spellEnd"/>
      <w:r>
        <w:rPr>
          <w:lang w:eastAsia="cs-CZ"/>
        </w:rPr>
        <w:t>()</w:t>
      </w:r>
    </w:p>
    <w:p w14:paraId="39E47165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if</w:t>
      </w:r>
      <w:proofErr w:type="spellEnd"/>
      <w:r>
        <w:rPr>
          <w:lang w:eastAsia="cs-CZ"/>
        </w:rPr>
        <w:t xml:space="preserve"> (zprava):</w:t>
      </w:r>
    </w:p>
    <w:p w14:paraId="0BDEFCA5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display.scroll</w:t>
      </w:r>
      <w:proofErr w:type="spellEnd"/>
      <w:r>
        <w:rPr>
          <w:lang w:eastAsia="cs-CZ"/>
        </w:rPr>
        <w:t>(zprava)</w:t>
      </w:r>
    </w:p>
    <w:p w14:paraId="048F0E53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zprava = ""</w:t>
      </w:r>
    </w:p>
    <w:p w14:paraId="7F254B75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    </w:t>
      </w:r>
      <w:proofErr w:type="spellStart"/>
      <w:r>
        <w:rPr>
          <w:lang w:eastAsia="cs-CZ"/>
        </w:rPr>
        <w:t>music.play</w:t>
      </w:r>
      <w:proofErr w:type="spellEnd"/>
      <w:r>
        <w:rPr>
          <w:lang w:eastAsia="cs-CZ"/>
        </w:rPr>
        <w:t>(</w:t>
      </w:r>
      <w:proofErr w:type="spellStart"/>
      <w:r>
        <w:rPr>
          <w:lang w:eastAsia="cs-CZ"/>
        </w:rPr>
        <w:t>music.NYAN</w:t>
      </w:r>
      <w:proofErr w:type="spellEnd"/>
      <w:r>
        <w:rPr>
          <w:lang w:eastAsia="cs-CZ"/>
        </w:rPr>
        <w:t>)</w:t>
      </w:r>
    </w:p>
    <w:p w14:paraId="54CCC861" w14:textId="77777777" w:rsidR="0057780C" w:rsidRDefault="0057780C" w:rsidP="0057780C">
      <w:pPr>
        <w:pStyle w:val="Kod"/>
        <w:rPr>
          <w:lang w:eastAsia="cs-CZ"/>
        </w:rPr>
      </w:pPr>
      <w:r>
        <w:rPr>
          <w:lang w:eastAsia="cs-CZ"/>
        </w:rPr>
        <w:t xml:space="preserve">    </w:t>
      </w:r>
      <w:proofErr w:type="spellStart"/>
      <w:r>
        <w:rPr>
          <w:lang w:eastAsia="cs-CZ"/>
        </w:rPr>
        <w:t>sleep</w:t>
      </w:r>
      <w:proofErr w:type="spellEnd"/>
      <w:r>
        <w:rPr>
          <w:lang w:eastAsia="cs-CZ"/>
        </w:rPr>
        <w:t>(100)</w:t>
      </w:r>
    </w:p>
    <w:p w14:paraId="3436C35C" w14:textId="4F301B43" w:rsidR="00475934" w:rsidRDefault="0057780C" w:rsidP="0057780C">
      <w:pPr>
        <w:pStyle w:val="Kod"/>
        <w:rPr>
          <w:lang w:eastAsia="cs-CZ"/>
        </w:rPr>
      </w:pPr>
      <w:proofErr w:type="spellStart"/>
      <w:r>
        <w:rPr>
          <w:lang w:eastAsia="cs-CZ"/>
        </w:rPr>
        <w:t>radio.off</w:t>
      </w:r>
      <w:proofErr w:type="spellEnd"/>
      <w:r>
        <w:rPr>
          <w:lang w:eastAsia="cs-CZ"/>
        </w:rPr>
        <w:t>()</w:t>
      </w:r>
    </w:p>
    <w:p w14:paraId="57ED0FCD" w14:textId="35640843" w:rsidR="009C3ECA" w:rsidRDefault="009C3ECA" w:rsidP="009C3ECA">
      <w:pPr>
        <w:pStyle w:val="DOTAZ"/>
        <w:rPr>
          <w:lang w:eastAsia="cs-CZ"/>
        </w:rPr>
      </w:pPr>
      <w:r>
        <w:rPr>
          <w:lang w:eastAsia="cs-CZ"/>
        </w:rPr>
        <w:t>Zkuste upravit kód přijímače, tak aby opakoval varování, dokud není např. stisknuto tlačítko.</w:t>
      </w:r>
      <w:r w:rsidR="0057780C">
        <w:rPr>
          <w:lang w:eastAsia="cs-CZ"/>
        </w:rPr>
        <w:t xml:space="preserve"> (potvrzení poplachu)</w:t>
      </w:r>
    </w:p>
    <w:p w14:paraId="195C038D" w14:textId="77777777" w:rsidR="00F64746" w:rsidRDefault="00F64746" w:rsidP="00F64746">
      <w:pPr>
        <w:rPr>
          <w:lang w:eastAsia="cs-CZ"/>
        </w:rPr>
      </w:pPr>
    </w:p>
    <w:p w14:paraId="29520FB3" w14:textId="3464EE87" w:rsidR="009C3ECA" w:rsidRDefault="00475934" w:rsidP="009C3ECA">
      <w:pPr>
        <w:pStyle w:val="DOTAZ"/>
        <w:rPr>
          <w:lang w:eastAsia="cs-CZ"/>
        </w:rPr>
      </w:pPr>
      <w:r>
        <w:rPr>
          <w:lang w:eastAsia="cs-CZ"/>
        </w:rPr>
        <w:t xml:space="preserve">Nyní </w:t>
      </w:r>
      <w:r w:rsidR="009C3ECA">
        <w:rPr>
          <w:lang w:eastAsia="cs-CZ"/>
        </w:rPr>
        <w:t>vytvořte libovolné</w:t>
      </w:r>
      <w:r>
        <w:rPr>
          <w:lang w:eastAsia="cs-CZ"/>
        </w:rPr>
        <w:t xml:space="preserve"> zabezpečovac</w:t>
      </w:r>
      <w:r w:rsidR="009C3ECA">
        <w:rPr>
          <w:lang w:eastAsia="cs-CZ"/>
        </w:rPr>
        <w:t>í</w:t>
      </w:r>
      <w:r>
        <w:rPr>
          <w:lang w:eastAsia="cs-CZ"/>
        </w:rPr>
        <w:t xml:space="preserve"> zařízení pomocí dvou </w:t>
      </w:r>
      <w:proofErr w:type="spellStart"/>
      <w:r>
        <w:rPr>
          <w:lang w:eastAsia="cs-CZ"/>
        </w:rPr>
        <w:t>micro:bitů</w:t>
      </w:r>
      <w:proofErr w:type="spellEnd"/>
      <w:r>
        <w:rPr>
          <w:lang w:eastAsia="cs-CZ"/>
        </w:rPr>
        <w:t xml:space="preserve">. </w:t>
      </w:r>
    </w:p>
    <w:p w14:paraId="0D4724B1" w14:textId="5F258683" w:rsidR="009C3ECA" w:rsidRDefault="009C3ECA" w:rsidP="00475934">
      <w:pPr>
        <w:rPr>
          <w:lang w:eastAsia="cs-CZ"/>
        </w:rPr>
      </w:pPr>
      <w:r>
        <w:rPr>
          <w:lang w:eastAsia="cs-CZ"/>
        </w:rPr>
        <w:t xml:space="preserve">Můžete vyzkoušet různé </w:t>
      </w:r>
      <w:r w:rsidR="00F64746">
        <w:rPr>
          <w:lang w:eastAsia="cs-CZ"/>
        </w:rPr>
        <w:t xml:space="preserve">typy </w:t>
      </w:r>
      <w:r>
        <w:rPr>
          <w:lang w:eastAsia="cs-CZ"/>
        </w:rPr>
        <w:t>událost</w:t>
      </w:r>
      <w:r w:rsidR="00F64746">
        <w:rPr>
          <w:lang w:eastAsia="cs-CZ"/>
        </w:rPr>
        <w:t>í</w:t>
      </w:r>
      <w:r>
        <w:rPr>
          <w:lang w:eastAsia="cs-CZ"/>
        </w:rPr>
        <w:t>:</w:t>
      </w:r>
    </w:p>
    <w:p w14:paraId="00A0B276" w14:textId="77777777" w:rsidR="009C3ECA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stisk tlačítka (naopak i uvolnění tlačítka)</w:t>
      </w:r>
    </w:p>
    <w:p w14:paraId="6403C325" w14:textId="3A86AE61" w:rsidR="009C3ECA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změna intenzity světla </w:t>
      </w:r>
    </w:p>
    <w:p w14:paraId="72544725" w14:textId="77777777" w:rsidR="009C3ECA" w:rsidRDefault="009C3ECA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změna </w:t>
      </w:r>
      <w:r w:rsidR="00475934">
        <w:rPr>
          <w:lang w:eastAsia="cs-CZ"/>
        </w:rPr>
        <w:t>teploty</w:t>
      </w:r>
    </w:p>
    <w:p w14:paraId="63F3BA56" w14:textId="77777777" w:rsidR="009C3ECA" w:rsidRDefault="009C3ECA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 xml:space="preserve">změna intenzity </w:t>
      </w:r>
      <w:r w:rsidR="00475934">
        <w:rPr>
          <w:lang w:eastAsia="cs-CZ"/>
        </w:rPr>
        <w:t>magnetického pole</w:t>
      </w:r>
    </w:p>
    <w:p w14:paraId="0AC4AD42" w14:textId="77777777" w:rsidR="009C3ECA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audio signál</w:t>
      </w:r>
      <w:r w:rsidR="009C3ECA">
        <w:rPr>
          <w:lang w:eastAsia="cs-CZ"/>
        </w:rPr>
        <w:t xml:space="preserve"> (zvuk)</w:t>
      </w:r>
      <w:r>
        <w:rPr>
          <w:lang w:eastAsia="cs-CZ"/>
        </w:rPr>
        <w:t xml:space="preserve"> </w:t>
      </w:r>
    </w:p>
    <w:p w14:paraId="28E24959" w14:textId="3DA648AD" w:rsidR="00475934" w:rsidRDefault="00475934" w:rsidP="009C3ECA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pohyb</w:t>
      </w:r>
      <w:r w:rsidR="009C3ECA">
        <w:rPr>
          <w:lang w:eastAsia="cs-CZ"/>
        </w:rPr>
        <w:t xml:space="preserve"> </w:t>
      </w:r>
      <w:proofErr w:type="spellStart"/>
      <w:r w:rsidR="009C3ECA">
        <w:rPr>
          <w:lang w:eastAsia="cs-CZ"/>
        </w:rPr>
        <w:t>micro:bitu</w:t>
      </w:r>
      <w:proofErr w:type="spellEnd"/>
      <w:r w:rsidR="009C3ECA">
        <w:rPr>
          <w:lang w:eastAsia="cs-CZ"/>
        </w:rPr>
        <w:t xml:space="preserve"> (zatřesení)</w:t>
      </w:r>
    </w:p>
    <w:p w14:paraId="4D73B3B7" w14:textId="77777777" w:rsidR="00F93AA0" w:rsidRDefault="00F93AA0">
      <w:pPr>
        <w:spacing w:before="0" w:after="160"/>
        <w:jc w:val="left"/>
        <w:rPr>
          <w:rFonts w:eastAsiaTheme="majorEastAsia" w:cstheme="majorBidi"/>
          <w:b/>
          <w:sz w:val="32"/>
          <w:szCs w:val="24"/>
          <w:lang w:eastAsia="cs-CZ"/>
        </w:rPr>
      </w:pPr>
      <w:r>
        <w:rPr>
          <w:lang w:eastAsia="cs-CZ"/>
        </w:rPr>
        <w:br w:type="page"/>
      </w:r>
    </w:p>
    <w:p w14:paraId="2F3EDCB5" w14:textId="488C67B7" w:rsidR="00F64746" w:rsidRDefault="00F64746" w:rsidP="00F64746">
      <w:pPr>
        <w:pStyle w:val="Nadpis3"/>
        <w:rPr>
          <w:lang w:eastAsia="cs-CZ"/>
        </w:rPr>
      </w:pPr>
      <w:r>
        <w:rPr>
          <w:lang w:eastAsia="cs-CZ"/>
        </w:rPr>
        <w:lastRenderedPageBreak/>
        <w:t>Co jste se naučili</w:t>
      </w:r>
    </w:p>
    <w:p w14:paraId="5FBEB737" w14:textId="13224FBE" w:rsidR="00F64746" w:rsidRDefault="00F64746" w:rsidP="0057780C">
      <w:pPr>
        <w:pStyle w:val="INFO"/>
        <w:rPr>
          <w:lang w:eastAsia="cs-CZ"/>
        </w:rPr>
      </w:pPr>
      <w:r>
        <w:rPr>
          <w:lang w:eastAsia="cs-CZ"/>
        </w:rPr>
        <w:t xml:space="preserve">Znalosti získané v tomto kurzu jsou vlastně znalostmi ze světa robotiky. Umíte nyní sledovat své okolí a zjišťovat jeho změny – zde se jedná o analogii s lidskými smysly. Na jednu stranu sice nemáte smysly „chuť a zrak“, ale máte zde naopak smysl intenzita magnetického pole. Na tyto události nyní umíte reagovat zprávami na displej či zvukem. Umíte rovněž komunikovat s jiným </w:t>
      </w:r>
      <w:proofErr w:type="spellStart"/>
      <w:r w:rsidR="0057780C">
        <w:rPr>
          <w:lang w:eastAsia="cs-CZ"/>
        </w:rPr>
        <w:t>m</w:t>
      </w:r>
      <w:r>
        <w:rPr>
          <w:lang w:eastAsia="cs-CZ"/>
        </w:rPr>
        <w:t>icro:bitem</w:t>
      </w:r>
      <w:proofErr w:type="spellEnd"/>
      <w:r>
        <w:rPr>
          <w:lang w:eastAsia="cs-CZ"/>
        </w:rPr>
        <w:t xml:space="preserve"> na dálku.</w:t>
      </w:r>
    </w:p>
    <w:p w14:paraId="24F0B54F" w14:textId="5886DB00" w:rsidR="00F64746" w:rsidRPr="00F64746" w:rsidRDefault="00F64746" w:rsidP="00F64746">
      <w:pPr>
        <w:rPr>
          <w:lang w:eastAsia="cs-CZ"/>
        </w:rPr>
      </w:pPr>
      <w:r>
        <w:rPr>
          <w:lang w:eastAsia="cs-CZ"/>
        </w:rPr>
        <w:t xml:space="preserve">Je třeba si uvědomit, že ačkoliv tento kurz vás mnoho naučil, záleží pouze na </w:t>
      </w:r>
      <w:r w:rsidR="00F93AA0">
        <w:rPr>
          <w:lang w:eastAsia="cs-CZ"/>
        </w:rPr>
        <w:t>vás,</w:t>
      </w:r>
      <w:r>
        <w:rPr>
          <w:lang w:eastAsia="cs-CZ"/>
        </w:rPr>
        <w:t xml:space="preserve"> jak se získanými dovednostmi naložíte a zda je dále budete prohlubovat pomocí dalších kurzů či další literatury.</w:t>
      </w:r>
    </w:p>
    <w:p w14:paraId="3AC83958" w14:textId="77777777" w:rsidR="00C16981" w:rsidRPr="000D6B18" w:rsidRDefault="00C16981" w:rsidP="00C16981">
      <w:pPr>
        <w:rPr>
          <w:lang w:eastAsia="cs-CZ"/>
        </w:rPr>
      </w:pPr>
    </w:p>
    <w:sectPr w:rsidR="00C16981" w:rsidRPr="000D6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erif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97B"/>
    <w:multiLevelType w:val="hybridMultilevel"/>
    <w:tmpl w:val="548CF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1BC"/>
    <w:multiLevelType w:val="hybridMultilevel"/>
    <w:tmpl w:val="22B84E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92984"/>
    <w:multiLevelType w:val="hybridMultilevel"/>
    <w:tmpl w:val="B0622F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D7A72"/>
    <w:multiLevelType w:val="hybridMultilevel"/>
    <w:tmpl w:val="9766A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C66"/>
    <w:multiLevelType w:val="hybridMultilevel"/>
    <w:tmpl w:val="E58CB0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57175"/>
    <w:multiLevelType w:val="hybridMultilevel"/>
    <w:tmpl w:val="4086C4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7BAE"/>
    <w:multiLevelType w:val="hybridMultilevel"/>
    <w:tmpl w:val="289C452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01FC7"/>
    <w:multiLevelType w:val="hybridMultilevel"/>
    <w:tmpl w:val="229E81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B1C"/>
    <w:multiLevelType w:val="hybridMultilevel"/>
    <w:tmpl w:val="C172D2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1B"/>
    <w:rsid w:val="00017E49"/>
    <w:rsid w:val="0006114E"/>
    <w:rsid w:val="0009144F"/>
    <w:rsid w:val="000A0E55"/>
    <w:rsid w:val="000D6B18"/>
    <w:rsid w:val="000E46A7"/>
    <w:rsid w:val="001037FC"/>
    <w:rsid w:val="00153496"/>
    <w:rsid w:val="00184F3D"/>
    <w:rsid w:val="00197C55"/>
    <w:rsid w:val="002031C2"/>
    <w:rsid w:val="0021073F"/>
    <w:rsid w:val="002375A5"/>
    <w:rsid w:val="00241D5B"/>
    <w:rsid w:val="00250C30"/>
    <w:rsid w:val="00262BF4"/>
    <w:rsid w:val="002A47D0"/>
    <w:rsid w:val="002B197D"/>
    <w:rsid w:val="002F6E29"/>
    <w:rsid w:val="00315CD0"/>
    <w:rsid w:val="00326D38"/>
    <w:rsid w:val="00335923"/>
    <w:rsid w:val="0039476C"/>
    <w:rsid w:val="003D096B"/>
    <w:rsid w:val="003E12EB"/>
    <w:rsid w:val="003E2E45"/>
    <w:rsid w:val="00407D41"/>
    <w:rsid w:val="00420AC5"/>
    <w:rsid w:val="00432911"/>
    <w:rsid w:val="00442317"/>
    <w:rsid w:val="00444D2F"/>
    <w:rsid w:val="0045009C"/>
    <w:rsid w:val="00475934"/>
    <w:rsid w:val="00485F47"/>
    <w:rsid w:val="00497D6A"/>
    <w:rsid w:val="004B09E8"/>
    <w:rsid w:val="004E4526"/>
    <w:rsid w:val="0057780C"/>
    <w:rsid w:val="00597AAB"/>
    <w:rsid w:val="005A1F1C"/>
    <w:rsid w:val="005D231B"/>
    <w:rsid w:val="005D7D6B"/>
    <w:rsid w:val="00614AC2"/>
    <w:rsid w:val="00647A2C"/>
    <w:rsid w:val="00697300"/>
    <w:rsid w:val="00750BD6"/>
    <w:rsid w:val="007732A0"/>
    <w:rsid w:val="00775A98"/>
    <w:rsid w:val="007914E2"/>
    <w:rsid w:val="007A2C16"/>
    <w:rsid w:val="007A6C63"/>
    <w:rsid w:val="00810CB4"/>
    <w:rsid w:val="008403AB"/>
    <w:rsid w:val="00861AC6"/>
    <w:rsid w:val="00875687"/>
    <w:rsid w:val="009224D8"/>
    <w:rsid w:val="0092251A"/>
    <w:rsid w:val="00972EEC"/>
    <w:rsid w:val="009A4380"/>
    <w:rsid w:val="009A686B"/>
    <w:rsid w:val="009B1D6E"/>
    <w:rsid w:val="009C3ECA"/>
    <w:rsid w:val="009F5507"/>
    <w:rsid w:val="009F5B94"/>
    <w:rsid w:val="00A03D16"/>
    <w:rsid w:val="00A41F46"/>
    <w:rsid w:val="00A507EA"/>
    <w:rsid w:val="00A51AFF"/>
    <w:rsid w:val="00A53632"/>
    <w:rsid w:val="00A60C2A"/>
    <w:rsid w:val="00A8504D"/>
    <w:rsid w:val="00AD6411"/>
    <w:rsid w:val="00B1378F"/>
    <w:rsid w:val="00B17CE9"/>
    <w:rsid w:val="00B27091"/>
    <w:rsid w:val="00B61665"/>
    <w:rsid w:val="00B64178"/>
    <w:rsid w:val="00B7607C"/>
    <w:rsid w:val="00BC2287"/>
    <w:rsid w:val="00C163BF"/>
    <w:rsid w:val="00C16981"/>
    <w:rsid w:val="00C342A3"/>
    <w:rsid w:val="00C53FB5"/>
    <w:rsid w:val="00C6425D"/>
    <w:rsid w:val="00C73BB3"/>
    <w:rsid w:val="00C97D76"/>
    <w:rsid w:val="00CB4A50"/>
    <w:rsid w:val="00CE62A0"/>
    <w:rsid w:val="00D0168E"/>
    <w:rsid w:val="00D0300E"/>
    <w:rsid w:val="00D0433D"/>
    <w:rsid w:val="00D73026"/>
    <w:rsid w:val="00DA0C27"/>
    <w:rsid w:val="00DC54F2"/>
    <w:rsid w:val="00DE47D3"/>
    <w:rsid w:val="00DE4D16"/>
    <w:rsid w:val="00E9148F"/>
    <w:rsid w:val="00EA15B6"/>
    <w:rsid w:val="00EB3BA9"/>
    <w:rsid w:val="00EC762C"/>
    <w:rsid w:val="00F3635E"/>
    <w:rsid w:val="00F47784"/>
    <w:rsid w:val="00F64746"/>
    <w:rsid w:val="00F73A49"/>
    <w:rsid w:val="00F93AA0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30F6"/>
  <w15:chartTrackingRefBased/>
  <w15:docId w15:val="{CB1D6539-E061-4AEE-9226-7AD3243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14AC2"/>
    <w:pPr>
      <w:spacing w:before="120" w:after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50BD6"/>
    <w:pPr>
      <w:keepNext/>
      <w:keepLines/>
      <w:spacing w:before="240" w:after="0"/>
      <w:outlineLvl w:val="0"/>
    </w:pPr>
    <w:rPr>
      <w:rFonts w:eastAsiaTheme="majorEastAsia" w:cstheme="majorBidi"/>
      <w:b/>
      <w:smallCaps/>
      <w:color w:val="70AD47" w:themeColor="accent6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0BD6"/>
    <w:pPr>
      <w:keepNext/>
      <w:keepLines/>
      <w:spacing w:before="40" w:after="0"/>
      <w:outlineLvl w:val="1"/>
    </w:pPr>
    <w:rPr>
      <w:rFonts w:eastAsiaTheme="majorEastAsia" w:cstheme="majorBidi"/>
      <w:b/>
      <w:smallCaps/>
      <w:color w:val="70AD47" w:themeColor="accent6"/>
      <w:sz w:val="4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50BD6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50BD6"/>
    <w:rPr>
      <w:rFonts w:eastAsiaTheme="majorEastAsia" w:cstheme="majorBidi"/>
      <w:b/>
      <w:smallCaps/>
      <w:color w:val="70AD47" w:themeColor="accent6"/>
      <w:sz w:val="5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50BD6"/>
    <w:rPr>
      <w:rFonts w:eastAsiaTheme="majorEastAsia" w:cstheme="majorBidi"/>
      <w:b/>
      <w:smallCaps/>
      <w:color w:val="70AD47" w:themeColor="accent6"/>
      <w:sz w:val="4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50BD6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Kod">
    <w:name w:val="Kod"/>
    <w:basedOn w:val="Normln"/>
    <w:qFormat/>
    <w:rsid w:val="004E4526"/>
    <w:pPr>
      <w:pBdr>
        <w:top w:val="single" w:sz="6" w:space="1" w:color="ED7D31" w:themeColor="accent2"/>
        <w:left w:val="single" w:sz="6" w:space="4" w:color="ED7D31" w:themeColor="accent2"/>
        <w:bottom w:val="single" w:sz="6" w:space="1" w:color="ED7D31" w:themeColor="accent2"/>
        <w:right w:val="single" w:sz="6" w:space="4" w:color="ED7D31" w:themeColor="accent2"/>
      </w:pBdr>
      <w:shd w:val="clear" w:color="auto" w:fill="E7E6E6" w:themeFill="background2"/>
      <w:spacing w:after="0"/>
    </w:pPr>
    <w:rPr>
      <w:rFonts w:ascii="Courier New" w:hAnsi="Courier New"/>
    </w:rPr>
  </w:style>
  <w:style w:type="paragraph" w:styleId="Bezmezer">
    <w:name w:val="No Spacing"/>
    <w:uiPriority w:val="1"/>
    <w:qFormat/>
    <w:rsid w:val="00750BD6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614AC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614AC2"/>
    <w:rPr>
      <w:color w:val="0000FF"/>
      <w:u w:val="single"/>
    </w:rPr>
  </w:style>
  <w:style w:type="character" w:styleId="Zdraznnjemn">
    <w:name w:val="Subtle Emphasis"/>
    <w:basedOn w:val="Standardnpsmoodstavce"/>
    <w:uiPriority w:val="19"/>
    <w:qFormat/>
    <w:rsid w:val="00614AC2"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sid w:val="00614AC2"/>
    <w:rPr>
      <w:i/>
      <w:iCs/>
    </w:rPr>
  </w:style>
  <w:style w:type="paragraph" w:customStyle="1" w:styleId="POZOR">
    <w:name w:val="POZOR"/>
    <w:basedOn w:val="Normln"/>
    <w:qFormat/>
    <w:rsid w:val="00614AC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BE4D5" w:themeFill="accent2" w:themeFillTint="33"/>
    </w:pPr>
  </w:style>
  <w:style w:type="paragraph" w:customStyle="1" w:styleId="INFO">
    <w:name w:val="INFO"/>
    <w:basedOn w:val="Normln"/>
    <w:qFormat/>
    <w:rsid w:val="00614AC2"/>
    <w:pPr>
      <w:pBdr>
        <w:top w:val="single" w:sz="8" w:space="1" w:color="2F5496" w:themeColor="accent1" w:themeShade="BF"/>
        <w:left w:val="single" w:sz="8" w:space="4" w:color="2F5496" w:themeColor="accent1" w:themeShade="BF"/>
        <w:bottom w:val="single" w:sz="8" w:space="1" w:color="2F5496" w:themeColor="accent1" w:themeShade="BF"/>
        <w:right w:val="single" w:sz="8" w:space="4" w:color="2F5496" w:themeColor="accent1" w:themeShade="BF"/>
      </w:pBdr>
      <w:shd w:val="clear" w:color="auto" w:fill="DEEAF6" w:themeFill="accent5" w:themeFillTint="33"/>
    </w:pPr>
  </w:style>
  <w:style w:type="paragraph" w:customStyle="1" w:styleId="DOTAZ">
    <w:name w:val="DOTAZ"/>
    <w:basedOn w:val="Normln"/>
    <w:qFormat/>
    <w:rsid w:val="00614AC2"/>
    <w:pPr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hd w:val="clear" w:color="auto" w:fill="C5E0B3" w:themeFill="accent6" w:themeFillTint="66"/>
    </w:pPr>
  </w:style>
  <w:style w:type="paragraph" w:styleId="Odstavecseseznamem">
    <w:name w:val="List Paragraph"/>
    <w:basedOn w:val="Normln"/>
    <w:uiPriority w:val="34"/>
    <w:qFormat/>
    <w:rsid w:val="00B17CE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B7607C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3E12E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sahrmce">
    <w:name w:val="Obsah rámce"/>
    <w:basedOn w:val="Normln"/>
    <w:qFormat/>
    <w:rsid w:val="00D0168E"/>
    <w:pPr>
      <w:spacing w:before="0" w:after="0" w:line="240" w:lineRule="auto"/>
      <w:jc w:val="left"/>
    </w:pPr>
    <w:rPr>
      <w:rFonts w:ascii="Liberation Serif" w:eastAsia="Source Han Serif CN" w:hAnsi="Liberation Serif" w:cs="Lohit Devanagari"/>
      <w:kern w:val="2"/>
      <w:szCs w:val="24"/>
      <w:lang w:eastAsia="zh-CN" w:bidi="hi-IN"/>
    </w:rPr>
  </w:style>
  <w:style w:type="character" w:styleId="KdHTML">
    <w:name w:val="HTML Code"/>
    <w:basedOn w:val="Standardnpsmoodstavce"/>
    <w:uiPriority w:val="99"/>
    <w:semiHidden/>
    <w:unhideWhenUsed/>
    <w:rsid w:val="00810CB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Standardnpsmoodstavce"/>
    <w:rsid w:val="00810CB4"/>
  </w:style>
  <w:style w:type="character" w:styleId="Sledovanodkaz">
    <w:name w:val="FollowedHyperlink"/>
    <w:basedOn w:val="Standardnpsmoodstavce"/>
    <w:uiPriority w:val="99"/>
    <w:semiHidden/>
    <w:unhideWhenUsed/>
    <w:rsid w:val="00C53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4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6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4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8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ysleni.cz/ucebnice/robotika-ucebnice-pro-stredni-skoly-micro-bi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imysleni.cz" TargetMode="External"/><Relationship Id="rId12" Type="http://schemas.openxmlformats.org/officeDocument/2006/relationships/hyperlink" Target="http://www.microbit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pishop.cz/1119-microbit" TargetMode="External"/><Relationship Id="rId11" Type="http://schemas.openxmlformats.org/officeDocument/2006/relationships/hyperlink" Target="https://microbit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biti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bit-micropython.readthedocs.io/en/v2-docs/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chj\Documents\JHK\sablona_JHK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E9ED-38C4-4DB1-826F-A5272084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sablona_JHK.dotx</Template>
  <TotalTime>5710</TotalTime>
  <Pages>1</Pages>
  <Words>4059</Words>
  <Characters>23953</Characters>
  <Application>Microsoft Office Word</Application>
  <DocSecurity>0</DocSecurity>
  <Lines>199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pechj</dc:creator>
  <cp:keywords/>
  <dc:description/>
  <cp:lastModifiedBy>Jiří Pech</cp:lastModifiedBy>
  <cp:revision>50</cp:revision>
  <cp:lastPrinted>2021-11-22T10:48:00Z</cp:lastPrinted>
  <dcterms:created xsi:type="dcterms:W3CDTF">2021-05-06T15:21:00Z</dcterms:created>
  <dcterms:modified xsi:type="dcterms:W3CDTF">2021-11-22T10:48:00Z</dcterms:modified>
</cp:coreProperties>
</file>